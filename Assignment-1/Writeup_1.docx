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8E3C" w14:textId="73E5D40A" w:rsidR="00080C97" w:rsidRDefault="000C529C" w:rsidP="00DB4187">
      <w:pPr>
        <w:pStyle w:val="Title"/>
        <w:spacing w:line="360" w:lineRule="auto"/>
      </w:pPr>
      <w:r>
        <w:t>Supervised Learning</w:t>
      </w:r>
      <w:r w:rsidR="00EC2FE4">
        <w:t xml:space="preserve">: </w:t>
      </w:r>
      <w:r>
        <w:t>5 Algorithms</w:t>
      </w:r>
    </w:p>
    <w:p w14:paraId="798156FC" w14:textId="58A22F0B" w:rsidR="00774594" w:rsidRDefault="00774594" w:rsidP="00DB4187">
      <w:pPr>
        <w:spacing w:line="360" w:lineRule="auto"/>
        <w:jc w:val="center"/>
      </w:pPr>
      <w:r>
        <w:t>“</w:t>
      </w:r>
      <w:r w:rsidR="00A842D2">
        <w:t>Learn the rules like a pro, so you can break them like an artist</w:t>
      </w:r>
      <w:r>
        <w:t>”</w:t>
      </w:r>
      <w:r w:rsidR="00033F4C">
        <w:t xml:space="preserve"> </w:t>
      </w:r>
      <w:r>
        <w:t>-</w:t>
      </w:r>
      <w:r w:rsidR="00A842D2">
        <w:t>Pablo Picasso</w:t>
      </w:r>
    </w:p>
    <w:p w14:paraId="31B4E006" w14:textId="7C76901A" w:rsidR="00CF4EB0" w:rsidRDefault="00A842D2" w:rsidP="00DB4187">
      <w:pPr>
        <w:spacing w:line="360" w:lineRule="auto"/>
      </w:pPr>
      <w:r>
        <w:t xml:space="preserve">There are </w:t>
      </w:r>
      <w:r w:rsidR="003279F8">
        <w:t>patterns and behaviors or “rules”</w:t>
      </w:r>
      <w:r>
        <w:t xml:space="preserve"> to supervised learning algorithms. These must be understood before we can learn to “break them like </w:t>
      </w:r>
      <w:r w:rsidR="007D0913">
        <w:t>an artist”.</w:t>
      </w:r>
      <w:r w:rsidR="001A032B">
        <w:t xml:space="preserve"> </w:t>
      </w:r>
      <w:r w:rsidR="007D0913">
        <w:t xml:space="preserve"> </w:t>
      </w:r>
      <w:r w:rsidR="003279F8">
        <w:t xml:space="preserve">As we go through this </w:t>
      </w:r>
      <w:r w:rsidR="00F231D9">
        <w:t>paper,</w:t>
      </w:r>
      <w:r w:rsidR="003279F8">
        <w:t xml:space="preserve"> we will be exploring each of these models across 2 different datasets. These two datasets come from Kaggle and are called the “Product Subscription”, which we will call the 1</w:t>
      </w:r>
      <w:r w:rsidR="003279F8" w:rsidRPr="003279F8">
        <w:rPr>
          <w:vertAlign w:val="superscript"/>
        </w:rPr>
        <w:t>st</w:t>
      </w:r>
      <w:r w:rsidR="003279F8">
        <w:t xml:space="preserve"> dataset, and “Bank Customer Churn” or the 2</w:t>
      </w:r>
      <w:r w:rsidR="003279F8" w:rsidRPr="003279F8">
        <w:rPr>
          <w:vertAlign w:val="superscript"/>
        </w:rPr>
        <w:t>nd</w:t>
      </w:r>
      <w:r w:rsidR="003279F8">
        <w:t xml:space="preserve"> dataset. </w:t>
      </w:r>
      <w:r w:rsidR="00415C98">
        <w:t>In order to evaluate how well a model is performing, we need to have a metric which is normally derived from a business case. For these two datasets we will propose a business case of “</w:t>
      </w:r>
      <w:r w:rsidR="005A240F">
        <w:t xml:space="preserve">it is really bad if we predict more customers who churn/subscribe than those who didn’t” which would lead us to using the evaluation metric of </w:t>
      </w:r>
      <w:r w:rsidR="00F06D93">
        <w:t>p</w:t>
      </w:r>
      <w:r w:rsidR="005A240F">
        <w:t xml:space="preserve">recision. </w:t>
      </w:r>
    </w:p>
    <w:p w14:paraId="2246C61A" w14:textId="044A61A4" w:rsidR="005C4A75" w:rsidRDefault="00780B94" w:rsidP="00F360D1">
      <w:pPr>
        <w:spacing w:line="360" w:lineRule="auto"/>
      </w:pPr>
      <w:r>
        <w:t>Now that we have defined our models, datasets</w:t>
      </w:r>
      <w:r w:rsidR="008772CA">
        <w:t xml:space="preserve"> and a</w:t>
      </w:r>
      <w:r>
        <w:t xml:space="preserve"> performance metric</w:t>
      </w:r>
      <w:r w:rsidR="008772CA">
        <w:t xml:space="preserve">, </w:t>
      </w:r>
      <w:r w:rsidR="00DA73AD">
        <w:t xml:space="preserve">we can talk about the areas of analysis. We will start by examining the different parameters used in each of the models and how they tend to behave. </w:t>
      </w:r>
      <w:r w:rsidR="00F231D9">
        <w:t>Next,</w:t>
      </w:r>
      <w:r w:rsidR="00DA73AD">
        <w:t xml:space="preserve"> we will compare</w:t>
      </w:r>
      <w:r w:rsidR="008B1FB0">
        <w:t xml:space="preserve"> models within each dataset to determine which model was best at optimizing for our business case or the </w:t>
      </w:r>
      <w:r w:rsidR="00F06D93">
        <w:t xml:space="preserve">precision metric. </w:t>
      </w:r>
      <w:r w:rsidR="00EB6375">
        <w:t>This analysis was done in the python language and utilized the Sci-kit Le</w:t>
      </w:r>
      <w:r w:rsidR="00830611">
        <w:t>arn</w:t>
      </w:r>
      <w:r w:rsidR="00903B51">
        <w:t xml:space="preserve"> (Sklearn)</w:t>
      </w:r>
      <w:r w:rsidR="00830611">
        <w:t>, Altair, and Pandas packages</w:t>
      </w:r>
      <w:r w:rsidR="00816809">
        <w:t xml:space="preserve"> and their dependencies</w:t>
      </w:r>
      <w:r w:rsidR="00830611">
        <w:t xml:space="preserve"> found within</w:t>
      </w:r>
      <w:r w:rsidR="00A01819">
        <w:t xml:space="preserve">. </w:t>
      </w:r>
    </w:p>
    <w:p w14:paraId="6C28A091" w14:textId="77777777" w:rsidR="008C4F18" w:rsidRDefault="008C4F18" w:rsidP="00F360D1">
      <w:pPr>
        <w:spacing w:line="240" w:lineRule="auto"/>
      </w:pPr>
    </w:p>
    <w:p w14:paraId="395824EA" w14:textId="2708A366" w:rsidR="0016134F" w:rsidRDefault="008C4F18" w:rsidP="00F360D1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3E0FA6">
        <w:rPr>
          <w:b/>
          <w:bCs/>
          <w:sz w:val="36"/>
          <w:szCs w:val="36"/>
        </w:rPr>
        <w:t>Part 1: Model Behavior</w:t>
      </w:r>
    </w:p>
    <w:p w14:paraId="1FDCD4B0" w14:textId="4266F09C" w:rsidR="00CE29E7" w:rsidRDefault="00205062" w:rsidP="00F360D1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14:paraId="3AF478F2" w14:textId="5B2F72F3" w:rsidR="00160A7A" w:rsidRPr="00CE29E7" w:rsidRDefault="00BE0C31" w:rsidP="00BE0C31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33483C" wp14:editId="0C7BCCF4">
            <wp:simplePos x="0" y="0"/>
            <wp:positionH relativeFrom="margin">
              <wp:align>right</wp:align>
            </wp:positionH>
            <wp:positionV relativeFrom="paragraph">
              <wp:posOffset>463301</wp:posOffset>
            </wp:positionV>
            <wp:extent cx="2384425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399" y="21469"/>
                <wp:lineTo x="213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" r="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99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60D1" w:rsidRPr="00F360D1">
        <w:t xml:space="preserve">When examining the Sklearn </w:t>
      </w:r>
      <w:r w:rsidR="00205062">
        <w:t>Decision Tree</w:t>
      </w:r>
      <w:r w:rsidR="00F360D1" w:rsidRPr="00F360D1">
        <w:t xml:space="preserve"> algorithm I chose to manipulate 3 different hyperparameters: criterion with values of gini and entropy, splitter with parameters of best and random, and max_depth with parameters 1 through 30 by increments of 2.</w:t>
      </w:r>
      <w:r w:rsidR="00C73685">
        <w:t xml:space="preserve"> This allows us to look at how a tree with varying lengths can learn when it is constrained to a small network vs a large network, and how the other parameters affect this ability. The default parameter combination for sklearn’s </w:t>
      </w:r>
      <w:r w:rsidR="00205062">
        <w:t>Decision Tree</w:t>
      </w:r>
      <w:r w:rsidR="00C73685">
        <w:t xml:space="preserve"> is criterion = gini, splitter = best and max_depth = None.</w:t>
      </w:r>
      <w:r>
        <w:t xml:space="preserve"> </w:t>
      </w:r>
      <w:r w:rsidR="007F0F9C">
        <w:t>Now</w:t>
      </w:r>
      <w:r w:rsidR="008626BE">
        <w:t xml:space="preserve"> </w:t>
      </w:r>
      <w:r w:rsidR="007F0F9C">
        <w:t xml:space="preserve">max depth being set to None may not make sense, </w:t>
      </w:r>
      <w:r w:rsidR="00D319B8">
        <w:t xml:space="preserve">but it is essentially saying continue until </w:t>
      </w:r>
      <w:r w:rsidR="00F231D9">
        <w:t>all</w:t>
      </w:r>
      <w:r w:rsidR="00D319B8">
        <w:t xml:space="preserve"> the final nodes are 100% one class, or</w:t>
      </w:r>
      <w:r w:rsidR="00D106A8">
        <w:t xml:space="preserve"> until </w:t>
      </w:r>
      <w:r w:rsidR="00F231D9">
        <w:t>all</w:t>
      </w:r>
      <w:r w:rsidR="00D106A8">
        <w:t xml:space="preserve"> the final nodes have 2 or less data points. </w:t>
      </w:r>
      <w:r w:rsidR="006755CA">
        <w:t>With these default parameters being set</w:t>
      </w:r>
      <w:r w:rsidR="00581F00">
        <w:t xml:space="preserve"> we will treat the </w:t>
      </w:r>
      <w:proofErr w:type="spellStart"/>
      <w:proofErr w:type="gramStart"/>
      <w:r w:rsidR="00B961E2">
        <w:t>G</w:t>
      </w:r>
      <w:r w:rsidR="00F25373">
        <w:t>ini:</w:t>
      </w:r>
      <w:r w:rsidR="00B961E2">
        <w:t>B</w:t>
      </w:r>
      <w:r w:rsidR="00F25373">
        <w:t>est</w:t>
      </w:r>
      <w:proofErr w:type="spellEnd"/>
      <w:proofErr w:type="gramEnd"/>
      <w:r w:rsidR="00772581">
        <w:t xml:space="preserve"> </w:t>
      </w:r>
      <w:r w:rsidR="00772581">
        <w:lastRenderedPageBreak/>
        <w:t xml:space="preserve">combination </w:t>
      </w:r>
      <w:r w:rsidR="002D4479">
        <w:t xml:space="preserve">to </w:t>
      </w:r>
      <w:r w:rsidR="00772581">
        <w:t xml:space="preserve">be our </w:t>
      </w:r>
      <w:r w:rsidR="002D4479">
        <w:t>base case</w:t>
      </w:r>
      <w:r w:rsidR="00BC1201">
        <w:t xml:space="preserve"> </w:t>
      </w:r>
      <w:r w:rsidR="00060162">
        <w:t>with the blue line representing the first dataset and the orange line representing the second dataset</w:t>
      </w:r>
      <w:r w:rsidR="0008385D">
        <w:t xml:space="preserve"> and </w:t>
      </w:r>
      <w:r w:rsidR="004A2B41">
        <w:t>a line</w:t>
      </w:r>
      <w:r w:rsidR="0008385D">
        <w:t xml:space="preserve"> to denote the base case</w:t>
      </w:r>
      <w:r w:rsidR="00060162">
        <w:t xml:space="preserve"> </w:t>
      </w:r>
      <w:r w:rsidR="00BC1201">
        <w:t xml:space="preserve">(see </w:t>
      </w:r>
      <w:r w:rsidR="00060162">
        <w:t>right</w:t>
      </w:r>
      <w:r w:rsidR="00BC1201">
        <w:t>)</w:t>
      </w:r>
      <w:r w:rsidR="002D4479">
        <w:t xml:space="preserve">. </w:t>
      </w:r>
      <w:r w:rsidR="00EB6744">
        <w:tab/>
      </w:r>
    </w:p>
    <w:p w14:paraId="206C516B" w14:textId="1DCE8F6B" w:rsidR="00631C69" w:rsidRDefault="009C350E" w:rsidP="009C350E">
      <w:p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5DECDB" wp14:editId="35CDAF01">
            <wp:simplePos x="0" y="0"/>
            <wp:positionH relativeFrom="margin">
              <wp:posOffset>3630598</wp:posOffset>
            </wp:positionH>
            <wp:positionV relativeFrom="paragraph">
              <wp:posOffset>8282</wp:posOffset>
            </wp:positionV>
            <wp:extent cx="238442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399" y="21324"/>
                <wp:lineTo x="213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" r="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69">
        <w:t>Now</w:t>
      </w:r>
      <w:r w:rsidR="00657A23">
        <w:t xml:space="preserve"> that</w:t>
      </w:r>
      <w:r w:rsidR="00E5562C">
        <w:t xml:space="preserve"> we are familiar with our base case, we can </w:t>
      </w:r>
      <w:r w:rsidR="00AF2871">
        <w:t>put in another test case to compare</w:t>
      </w:r>
      <w:r w:rsidR="00E94BE5">
        <w:t>,</w:t>
      </w:r>
      <w:r w:rsidR="00AF2871">
        <w:t xml:space="preserve"> </w:t>
      </w:r>
      <w:proofErr w:type="spellStart"/>
      <w:proofErr w:type="gramStart"/>
      <w:r w:rsidR="00B961E2">
        <w:t>Gini:Random</w:t>
      </w:r>
      <w:proofErr w:type="spellEnd"/>
      <w:proofErr w:type="gramEnd"/>
      <w:r w:rsidR="00E94BE5">
        <w:t xml:space="preserve">. </w:t>
      </w:r>
      <w:r w:rsidR="009001CA">
        <w:t xml:space="preserve">When we look at </w:t>
      </w:r>
      <w:r w:rsidR="00663161">
        <w:t xml:space="preserve">depths </w:t>
      </w:r>
      <w:r w:rsidR="001F37A2">
        <w:t xml:space="preserve">16 and </w:t>
      </w:r>
      <w:proofErr w:type="gramStart"/>
      <w:r w:rsidR="001F37A2">
        <w:t>on</w:t>
      </w:r>
      <w:proofErr w:type="gramEnd"/>
      <w:r w:rsidR="001F37A2">
        <w:t xml:space="preserve"> we see a little difference in the precision score, but </w:t>
      </w:r>
      <w:r w:rsidR="00DE40D2">
        <w:t>no significant difference. When we look at 1-</w:t>
      </w:r>
      <w:r w:rsidR="00312053">
        <w:t xml:space="preserve">14 though, this is where the graph gets interesting. </w:t>
      </w:r>
      <w:r w:rsidR="00BD113C">
        <w:t>Here we changed the splitter parameter from Best to Random</w:t>
      </w:r>
      <w:r w:rsidR="00B47B1A">
        <w:t xml:space="preserve">, this has caused the algorithm </w:t>
      </w:r>
      <w:r w:rsidR="004E5F90">
        <w:t xml:space="preserve">to not search for the best possible split on every single node. Once a node has been split well enough, it moves on. </w:t>
      </w:r>
      <w:r w:rsidR="00220EB7">
        <w:t>Within a depth of 1-6 we see a drastic difference, that is because the nodes on the trees haven’t had a chance to be optimized yet</w:t>
      </w:r>
      <w:r w:rsidR="009F2EFE">
        <w:t xml:space="preserve">. But, when we look at 6-14 the </w:t>
      </w:r>
      <w:r w:rsidR="00585C9D">
        <w:t xml:space="preserve">Random splitter </w:t>
      </w:r>
      <w:r w:rsidR="001F7520">
        <w:t>does</w:t>
      </w:r>
      <w:r w:rsidR="00585C9D">
        <w:t xml:space="preserve"> a better job, most likely due to the better generalization of a random split then trying to go for the best gini impurity </w:t>
      </w:r>
      <w:r w:rsidR="00B712BF">
        <w:t xml:space="preserve">reduction. </w:t>
      </w:r>
    </w:p>
    <w:p w14:paraId="4FD34A56" w14:textId="0ADCA64E" w:rsidR="000E0EA5" w:rsidRDefault="005639C8" w:rsidP="009C350E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C91964B" wp14:editId="446A4D52">
            <wp:simplePos x="0" y="0"/>
            <wp:positionH relativeFrom="margin">
              <wp:align>right</wp:align>
            </wp:positionH>
            <wp:positionV relativeFrom="paragraph">
              <wp:posOffset>13446</wp:posOffset>
            </wp:positionV>
            <wp:extent cx="2544445" cy="2124075"/>
            <wp:effectExtent l="0" t="0" r="8255" b="9525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C24">
        <w:t xml:space="preserve">On to a new criterion: entropy. </w:t>
      </w:r>
      <w:r w:rsidR="00A93F62">
        <w:t>When compared to the base case</w:t>
      </w:r>
      <w:r w:rsidR="004367BC">
        <w:t xml:space="preserve">, we see the same plateau after </w:t>
      </w:r>
      <w:r w:rsidR="004D019F">
        <w:t>a depth of about 12. But what differs is</w:t>
      </w:r>
      <w:r w:rsidR="00182D53">
        <w:t xml:space="preserve"> between 2&amp;6, if you look closely, you will see entropy </w:t>
      </w:r>
      <w:r w:rsidR="00C04F48">
        <w:t xml:space="preserve">does a better job at being more generalized earlier on. </w:t>
      </w:r>
      <w:r w:rsidR="002437A4">
        <w:t xml:space="preserve">This is because </w:t>
      </w:r>
      <w:r w:rsidR="0051061D">
        <w:t xml:space="preserve">the entropy formula </w:t>
      </w:r>
      <w:r w:rsidR="00170EEE">
        <w:t>is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0E0EA5">
        <w:t xml:space="preserve"> </w:t>
      </w:r>
      <w:r w:rsidR="004211CA">
        <w:t>and</w:t>
      </w:r>
      <w:r w:rsidR="0098707A">
        <w:t xml:space="preserve"> the equation for</w:t>
      </w:r>
      <w:r w:rsidR="004211CA">
        <w:t xml:space="preserve"> gini is</w:t>
      </w:r>
      <w:r w:rsidR="00796731"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</m:oMath>
      <w:r w:rsidR="00A47472">
        <w:t>. Due to the log in the entropy</w:t>
      </w:r>
      <w:r>
        <w:t xml:space="preserve"> </w:t>
      </w:r>
      <w:proofErr w:type="gramStart"/>
      <w:r w:rsidR="00A47472">
        <w:t>equation</w:t>
      </w:r>
      <w:proofErr w:type="gramEnd"/>
      <w:r w:rsidR="00B174CC">
        <w:t xml:space="preserve"> it does a good job at</w:t>
      </w:r>
      <w:r w:rsidR="007C5087">
        <w:t xml:space="preserve"> leveling out the drastic differences and providing a better generalization. </w:t>
      </w:r>
    </w:p>
    <w:p w14:paraId="372B7A0F" w14:textId="74EAB610" w:rsidR="007C5087" w:rsidRDefault="00BE0C31" w:rsidP="00BE0C31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8B6D60" wp14:editId="503EED78">
            <wp:simplePos x="0" y="0"/>
            <wp:positionH relativeFrom="margin">
              <wp:align>right</wp:align>
            </wp:positionH>
            <wp:positionV relativeFrom="paragraph">
              <wp:posOffset>-450215</wp:posOffset>
            </wp:positionV>
            <wp:extent cx="2492375" cy="2063115"/>
            <wp:effectExtent l="0" t="0" r="3175" b="0"/>
            <wp:wrapTight wrapText="bothSides">
              <wp:wrapPolygon edited="0">
                <wp:start x="0" y="0"/>
                <wp:lineTo x="0" y="21341"/>
                <wp:lineTo x="21462" y="21341"/>
                <wp:lineTo x="214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" b="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206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50E">
        <w:t>For this last combination we see a much more sporadic chart. There isn’t a clear plateau like in the previous 3, and the beginning starts off a little more extreme as well.</w:t>
      </w:r>
      <w:r w:rsidR="009C350E" w:rsidRPr="009C350E">
        <w:t xml:space="preserve"> </w:t>
      </w:r>
      <w:r w:rsidR="009C350E">
        <w:t xml:space="preserve">This is most likely caused by the fact that we are using a random </w:t>
      </w:r>
      <w:proofErr w:type="gramStart"/>
      <w:r w:rsidR="009C350E">
        <w:t>splitter</w:t>
      </w:r>
      <w:proofErr w:type="gramEnd"/>
      <w:r w:rsidR="009C350E">
        <w:t xml:space="preserve"> so our entropy impurity values aren’t optimized, thus giving us </w:t>
      </w:r>
      <w:r w:rsidR="009C350E">
        <w:lastRenderedPageBreak/>
        <w:t>inconsistent types of splits. This adds on to the idea that entropy is trying to generalize, but it is being fed bad splits by the random splitter.</w:t>
      </w:r>
    </w:p>
    <w:p w14:paraId="6036D2BB" w14:textId="10E8BFA9" w:rsidR="00793FDC" w:rsidRDefault="00793FDC" w:rsidP="00203D8E">
      <w:pPr>
        <w:spacing w:line="360" w:lineRule="auto"/>
        <w:ind w:firstLine="0"/>
        <w:jc w:val="center"/>
        <w:rPr>
          <w:sz w:val="32"/>
          <w:szCs w:val="32"/>
        </w:rPr>
      </w:pPr>
      <w:r w:rsidRPr="00DA2E62">
        <w:rPr>
          <w:sz w:val="32"/>
          <w:szCs w:val="32"/>
        </w:rPr>
        <w:t>K-Nearest Neighbor</w:t>
      </w:r>
      <w:r w:rsidR="00DA2E62" w:rsidRPr="00DA2E62">
        <w:rPr>
          <w:sz w:val="32"/>
          <w:szCs w:val="32"/>
        </w:rPr>
        <w:t xml:space="preserve"> (</w:t>
      </w:r>
      <w:r w:rsidR="00205062">
        <w:rPr>
          <w:sz w:val="32"/>
          <w:szCs w:val="32"/>
        </w:rPr>
        <w:t>KNN</w:t>
      </w:r>
      <w:r w:rsidR="00DA2E62" w:rsidRPr="00DA2E62">
        <w:rPr>
          <w:sz w:val="32"/>
          <w:szCs w:val="32"/>
        </w:rPr>
        <w:t>)</w:t>
      </w:r>
    </w:p>
    <w:p w14:paraId="020C3A0A" w14:textId="1E33A431" w:rsidR="00DA2E62" w:rsidRDefault="001A58F1" w:rsidP="00203D8E">
      <w:pPr>
        <w:spacing w:line="360" w:lineRule="auto"/>
      </w:pPr>
      <w:r>
        <w:t xml:space="preserve">Following the same pattern, we need to establish our base case. The hyperparameters I chose to examine are </w:t>
      </w:r>
      <w:r w:rsidR="004F4F0A">
        <w:t xml:space="preserve">n_neighbors, </w:t>
      </w:r>
      <w:r w:rsidR="00754932">
        <w:t>algorithm, and metric</w:t>
      </w:r>
      <w:r w:rsidR="0077313F">
        <w:t>. The default</w:t>
      </w:r>
      <w:r w:rsidR="00F27FBA">
        <w:t xml:space="preserve"> for algorithm and metric </w:t>
      </w:r>
      <w:proofErr w:type="gramStart"/>
      <w:r w:rsidR="00F27FBA">
        <w:t>are</w:t>
      </w:r>
      <w:proofErr w:type="gramEnd"/>
      <w:r w:rsidR="00F27FBA">
        <w:t xml:space="preserve"> </w:t>
      </w:r>
      <w:r w:rsidR="001075A6">
        <w:t>auto</w:t>
      </w:r>
      <w:r w:rsidR="002E5EC1">
        <w:t xml:space="preserve"> and </w:t>
      </w:r>
      <w:r w:rsidR="00764802">
        <w:t>Minkowski</w:t>
      </w:r>
      <w:r w:rsidR="002E5EC1">
        <w:t xml:space="preserve"> respectively. Even though I did not iterate over </w:t>
      </w:r>
      <w:r w:rsidR="004D6563">
        <w:t xml:space="preserve">the </w:t>
      </w:r>
      <w:r w:rsidR="00764802">
        <w:t>Minkowski</w:t>
      </w:r>
      <w:r w:rsidR="004D6563">
        <w:t xml:space="preserve"> </w:t>
      </w:r>
      <w:r w:rsidR="004041A4">
        <w:t xml:space="preserve">metric specifically, </w:t>
      </w:r>
      <w:r w:rsidR="00991015">
        <w:t xml:space="preserve">the Minkowski equation takes in a parameter p where when p=1 it is a Manhattan distance and when p=2 it is a Euclidean distance. </w:t>
      </w:r>
      <w:r w:rsidR="008B187F">
        <w:t>Also k</w:t>
      </w:r>
      <w:r w:rsidR="00381C8C">
        <w:t>nowing the default for p is 2,</w:t>
      </w:r>
      <w:r w:rsidR="00DF6F26">
        <w:t xml:space="preserve"> </w:t>
      </w:r>
      <w:r w:rsidR="00F619FD">
        <w:t>our base parameters will be auto and</w:t>
      </w:r>
      <w:r w:rsidR="008B187F">
        <w:t xml:space="preserve"> </w:t>
      </w:r>
      <w:r w:rsidR="00C57678">
        <w:t>Euclidea</w:t>
      </w:r>
      <w:r w:rsidR="008B187F">
        <w:t>n</w:t>
      </w:r>
      <w:r w:rsidR="00F240EB">
        <w:t xml:space="preserve">. </w:t>
      </w:r>
      <w:r w:rsidR="00C57678">
        <w:t>Like</w:t>
      </w:r>
      <w:r w:rsidR="00F141D4">
        <w:t xml:space="preserve"> </w:t>
      </w:r>
      <w:r w:rsidR="00205062">
        <w:t>Decision Tree</w:t>
      </w:r>
      <w:r w:rsidR="00F141D4">
        <w:t>,</w:t>
      </w:r>
      <w:r w:rsidR="00DD4AE2">
        <w:t xml:space="preserve"> for the first and second datasets the lines will be blue</w:t>
      </w:r>
      <w:r w:rsidR="009A140E">
        <w:t>\</w:t>
      </w:r>
      <w:r w:rsidR="00DD4AE2">
        <w:t>orange for Euclidean and black</w:t>
      </w:r>
      <w:r w:rsidR="009A140E">
        <w:t>\</w:t>
      </w:r>
      <w:r w:rsidR="00DD4AE2">
        <w:t>red for Manhattan respectively</w:t>
      </w:r>
      <w:r w:rsidR="00F141D4">
        <w:t xml:space="preserve">. </w:t>
      </w:r>
    </w:p>
    <w:p w14:paraId="1D0577BE" w14:textId="49EE2DA6" w:rsidR="000F6DC5" w:rsidRDefault="00BE0C31" w:rsidP="00203D8E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F0F0BE5" wp14:editId="0523031B">
            <wp:simplePos x="0" y="0"/>
            <wp:positionH relativeFrom="margin">
              <wp:align>right</wp:align>
            </wp:positionH>
            <wp:positionV relativeFrom="paragraph">
              <wp:posOffset>3578390</wp:posOffset>
            </wp:positionV>
            <wp:extent cx="5942965" cy="1581150"/>
            <wp:effectExtent l="0" t="0" r="635" b="0"/>
            <wp:wrapTight wrapText="bothSides">
              <wp:wrapPolygon edited="0">
                <wp:start x="0" y="0"/>
                <wp:lineTo x="0" y="21340"/>
                <wp:lineTo x="21533" y="21340"/>
                <wp:lineTo x="215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00A">
        <w:rPr>
          <w:noProof/>
        </w:rPr>
        <w:drawing>
          <wp:anchor distT="0" distB="0" distL="114300" distR="114300" simplePos="0" relativeHeight="251666432" behindDoc="1" locked="0" layoutInCell="1" allowOverlap="1" wp14:anchorId="2FA4E149" wp14:editId="5B4432D0">
            <wp:simplePos x="0" y="0"/>
            <wp:positionH relativeFrom="margin">
              <wp:align>right</wp:align>
            </wp:positionH>
            <wp:positionV relativeFrom="paragraph">
              <wp:posOffset>251157</wp:posOffset>
            </wp:positionV>
            <wp:extent cx="2687320" cy="2277110"/>
            <wp:effectExtent l="0" t="0" r="0" b="8890"/>
            <wp:wrapTight wrapText="bothSides">
              <wp:wrapPolygon edited="0">
                <wp:start x="0" y="0"/>
                <wp:lineTo x="0" y="21504"/>
                <wp:lineTo x="21437" y="21504"/>
                <wp:lineTo x="214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27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1D4">
        <w:tab/>
      </w:r>
      <w:r w:rsidR="00291975">
        <w:t xml:space="preserve">Before we go in, I want to show a behavior that I found interesting. To the right is a chart ranging from 1 neighbor to 250 neighbors. </w:t>
      </w:r>
      <w:r w:rsidR="00D7300A">
        <w:t xml:space="preserve"> As you can see, around </w:t>
      </w:r>
      <w:r w:rsidR="00BE5E12">
        <w:t xml:space="preserve">40 neighbors the graph begins to plateau. </w:t>
      </w:r>
      <w:r w:rsidR="00936714">
        <w:t xml:space="preserve">This was specifically for the ball_tree </w:t>
      </w:r>
      <w:r w:rsidR="007C47C0">
        <w:t xml:space="preserve">metric, but all the other metrics performed in this same manner. This </w:t>
      </w:r>
      <w:r w:rsidR="009D5A17">
        <w:t xml:space="preserve">is interesting because it tells us that anywhere past 30-40 neighbors and </w:t>
      </w:r>
      <w:r w:rsidR="000E4E70">
        <w:t>the information gained will only result in roughly a .01</w:t>
      </w:r>
      <w:r w:rsidR="00F557AC">
        <w:t>-.02</w:t>
      </w:r>
      <w:r w:rsidR="000E4E70">
        <w:t xml:space="preserve"> change</w:t>
      </w:r>
      <w:r w:rsidR="006E7F62">
        <w:t xml:space="preserve">. </w:t>
      </w:r>
      <w:r w:rsidR="009F7767">
        <w:t>Even though this is specific to our model, it is interesting to know that there comes a point where no matter how many neighbors you want your model to look at, the model will perform the same</w:t>
      </w:r>
      <w:r w:rsidR="000F6DC5">
        <w:t>. It isn’t wor</w:t>
      </w:r>
      <w:r w:rsidR="009A140E">
        <w:t>th</w:t>
      </w:r>
      <w:r w:rsidR="000F6DC5">
        <w:t xml:space="preserve"> the extra computation time to search over the extra 220 neighboring points. </w:t>
      </w:r>
    </w:p>
    <w:p w14:paraId="72C55A5A" w14:textId="41915978" w:rsidR="00F141D4" w:rsidRDefault="000F6DC5" w:rsidP="00AD7FE3">
      <w:pPr>
        <w:spacing w:line="360" w:lineRule="auto"/>
        <w:ind w:firstLine="0"/>
      </w:pPr>
      <w:r>
        <w:lastRenderedPageBreak/>
        <w:tab/>
      </w:r>
      <w:r w:rsidR="000E36A4">
        <w:t xml:space="preserve">Above </w:t>
      </w:r>
      <w:r w:rsidR="006C5CFA">
        <w:t xml:space="preserve">is a graph that plots the precision metric against our other </w:t>
      </w:r>
      <w:r w:rsidR="00205062">
        <w:t>KNN</w:t>
      </w:r>
      <w:r w:rsidR="006C5CFA">
        <w:t xml:space="preserve"> models. I know it is extremely fishy, but I’ve checked my code many times over </w:t>
      </w:r>
      <w:r w:rsidR="00947D78">
        <w:t>and I could</w:t>
      </w:r>
      <w:r w:rsidR="000E36A4">
        <w:t>n’t</w:t>
      </w:r>
      <w:r w:rsidR="00947D78">
        <w:t xml:space="preserve"> find any reason this would be happening due to error </w:t>
      </w:r>
      <w:r w:rsidR="000E36A4">
        <w:t>in the code</w:t>
      </w:r>
      <w:r w:rsidR="00947D78">
        <w:t xml:space="preserve">. </w:t>
      </w:r>
      <w:r w:rsidR="001B0B9B">
        <w:t xml:space="preserve">This leads me to believe the data was </w:t>
      </w:r>
      <w:r w:rsidR="00000BDE">
        <w:t>well</w:t>
      </w:r>
      <w:r w:rsidR="001B0B9B">
        <w:t xml:space="preserve"> clustered</w:t>
      </w:r>
      <w:r w:rsidR="00E85FDD">
        <w:t xml:space="preserve">, </w:t>
      </w:r>
      <w:r w:rsidR="00AD7EA8">
        <w:t xml:space="preserve">which I would try to show but we cannot </w:t>
      </w:r>
      <w:r w:rsidR="00E85FDD">
        <w:t>enter</w:t>
      </w:r>
      <w:r w:rsidR="00AD7EA8">
        <w:t xml:space="preserve"> </w:t>
      </w:r>
      <w:r w:rsidR="00785422">
        <w:t xml:space="preserve">the </w:t>
      </w:r>
      <w:r w:rsidR="00C42B30">
        <w:t>23</w:t>
      </w:r>
      <w:r w:rsidR="00C42B30" w:rsidRPr="00C42B30">
        <w:rPr>
          <w:vertAlign w:val="superscript"/>
        </w:rPr>
        <w:t>rd</w:t>
      </w:r>
      <w:r w:rsidR="00C42B30">
        <w:t xml:space="preserve"> dimension. </w:t>
      </w:r>
      <w:r w:rsidR="00E85FDD">
        <w:t>It makes sense</w:t>
      </w:r>
      <w:r w:rsidR="00826498">
        <w:t xml:space="preserve"> why this </w:t>
      </w:r>
      <w:r w:rsidR="00D85B75">
        <w:t>would</w:t>
      </w:r>
      <w:r w:rsidR="00826498">
        <w:t xml:space="preserve"> occur, the ball_tree and kd_tree algorithms are very similar in the sense that they both work like little </w:t>
      </w:r>
      <w:r w:rsidR="00205062">
        <w:t>Decision Tree</w:t>
      </w:r>
      <w:r w:rsidR="00826498">
        <w:t xml:space="preserve">s. The </w:t>
      </w:r>
      <w:r w:rsidR="00E2560E">
        <w:t xml:space="preserve">ball_tree algorithm creates hyperspheres around certain clusters of points and tries to make those hyperspheres as </w:t>
      </w:r>
      <w:r w:rsidR="0061183B">
        <w:t xml:space="preserve">pure as possible, then from within each sphere more spheres are formed while trying to maximize the distance between each sphere (hence the name “ball”). The kd_tree </w:t>
      </w:r>
      <w:r w:rsidR="0018128A">
        <w:t xml:space="preserve">splits the data on </w:t>
      </w:r>
      <w:r w:rsidR="00072B47">
        <w:t xml:space="preserve">the mean of each </w:t>
      </w:r>
      <w:r w:rsidR="009F7EC9">
        <w:t>feature</w:t>
      </w:r>
      <w:r w:rsidR="00072B47">
        <w:t xml:space="preserve"> for each class, thus creating </w:t>
      </w:r>
      <w:r w:rsidR="00E42825">
        <w:t xml:space="preserve">something that might look like </w:t>
      </w:r>
      <w:r w:rsidR="00F42123">
        <w:t>a bunch of boxes</w:t>
      </w:r>
      <w:r w:rsidR="004747CC">
        <w:t xml:space="preserve"> in a multi-dimensional space. </w:t>
      </w:r>
      <w:r w:rsidR="0018128A">
        <w:t xml:space="preserve"> </w:t>
      </w:r>
      <w:r w:rsidR="000E1CF8">
        <w:t xml:space="preserve">The brute algorithm </w:t>
      </w:r>
      <w:r w:rsidR="000609A9">
        <w:t xml:space="preserve">goes through the data and attempts to make predictions only by guessing and checking. It is a little rudimentary, but that is why they call </w:t>
      </w:r>
      <w:r w:rsidR="002F7101">
        <w:t>that parameter “brute”. If the data was well partitioned and separated</w:t>
      </w:r>
      <w:r w:rsidR="005C1D49">
        <w:t xml:space="preserve">, these 3 algorithms would come to the same conclusion. If anything, this would tell you the model you have created has examined all possible outcomes and </w:t>
      </w:r>
      <w:r w:rsidR="00AB3C61">
        <w:t xml:space="preserve">is tuned very well. </w:t>
      </w:r>
    </w:p>
    <w:p w14:paraId="3BDB24DD" w14:textId="112EA1EB" w:rsidR="00266984" w:rsidRDefault="00D93CF8" w:rsidP="00AD7FE3">
      <w:pPr>
        <w:spacing w:line="360" w:lineRule="auto"/>
        <w:ind w:firstLine="0"/>
        <w:jc w:val="center"/>
        <w:rPr>
          <w:sz w:val="32"/>
          <w:szCs w:val="32"/>
        </w:rPr>
      </w:pPr>
      <w:r w:rsidRPr="00D93CF8">
        <w:rPr>
          <w:sz w:val="32"/>
          <w:szCs w:val="32"/>
        </w:rPr>
        <w:t xml:space="preserve">Artificial </w:t>
      </w:r>
      <w:r w:rsidR="00205062">
        <w:rPr>
          <w:sz w:val="32"/>
          <w:szCs w:val="32"/>
        </w:rPr>
        <w:t xml:space="preserve">Neural </w:t>
      </w:r>
      <w:proofErr w:type="spellStart"/>
      <w:r w:rsidR="00205062">
        <w:rPr>
          <w:sz w:val="32"/>
          <w:szCs w:val="32"/>
        </w:rPr>
        <w:t>Network</w:t>
      </w:r>
      <w:r w:rsidR="00AB3C61" w:rsidRPr="00D93CF8">
        <w:rPr>
          <w:sz w:val="32"/>
          <w:szCs w:val="32"/>
        </w:rPr>
        <w:t>works</w:t>
      </w:r>
      <w:proofErr w:type="spellEnd"/>
      <w:r w:rsidR="00AB3C61" w:rsidRPr="00D93CF8">
        <w:rPr>
          <w:sz w:val="32"/>
          <w:szCs w:val="32"/>
        </w:rPr>
        <w:t xml:space="preserve"> (</w:t>
      </w:r>
      <w:r w:rsidRPr="00D93CF8">
        <w:rPr>
          <w:sz w:val="32"/>
          <w:szCs w:val="32"/>
        </w:rPr>
        <w:t>A</w:t>
      </w:r>
      <w:r w:rsidR="00AB3C61" w:rsidRPr="00D93CF8">
        <w:rPr>
          <w:sz w:val="32"/>
          <w:szCs w:val="32"/>
        </w:rPr>
        <w:t>NN)</w:t>
      </w:r>
    </w:p>
    <w:p w14:paraId="426F607A" w14:textId="0EB03D5B" w:rsidR="00D93CF8" w:rsidRDefault="00BE0C31" w:rsidP="00AD7FE3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DFD558C" wp14:editId="69420FFF">
            <wp:simplePos x="0" y="0"/>
            <wp:positionH relativeFrom="margin">
              <wp:align>center</wp:align>
            </wp:positionH>
            <wp:positionV relativeFrom="paragraph">
              <wp:posOffset>1247499</wp:posOffset>
            </wp:positionV>
            <wp:extent cx="5740400" cy="2677795"/>
            <wp:effectExtent l="0" t="0" r="0" b="8255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89C">
        <w:t>Below in the chart</w:t>
      </w:r>
      <w:r w:rsidR="005A7B29">
        <w:t xml:space="preserve"> you will see how the variance of each of the lines increase with different activation function</w:t>
      </w:r>
      <w:r w:rsidR="00FB2A88">
        <w:t>s</w:t>
      </w:r>
      <w:r w:rsidR="00D74AE8">
        <w:t xml:space="preserve">. This </w:t>
      </w:r>
      <w:proofErr w:type="gramStart"/>
      <w:r w:rsidR="00D74AE8">
        <w:t>was something that was</w:t>
      </w:r>
      <w:proofErr w:type="gramEnd"/>
      <w:r w:rsidR="00D74AE8">
        <w:t xml:space="preserve"> seen across both of the datasets, starting with the identity</w:t>
      </w:r>
      <w:r w:rsidR="009678E0">
        <w:t xml:space="preserve"> function the variance is very small</w:t>
      </w:r>
      <w:r w:rsidR="00295988">
        <w:t xml:space="preserve"> b</w:t>
      </w:r>
      <w:r w:rsidR="009678E0">
        <w:t>ouncing between .85 and .87</w:t>
      </w:r>
      <w:r w:rsidR="00295988">
        <w:t xml:space="preserve">. Then as we go through the logistic and </w:t>
      </w:r>
      <w:proofErr w:type="spellStart"/>
      <w:r w:rsidR="00295988">
        <w:t>relu</w:t>
      </w:r>
      <w:proofErr w:type="spellEnd"/>
      <w:r w:rsidR="00295988">
        <w:t xml:space="preserve"> </w:t>
      </w:r>
      <w:r w:rsidR="000C2709">
        <w:t xml:space="preserve">functions we see the variance </w:t>
      </w:r>
      <w:r w:rsidR="008F5534">
        <w:t xml:space="preserve">bounce between .75 and .8. </w:t>
      </w:r>
      <w:r w:rsidR="009E60B1">
        <w:t xml:space="preserve">In all reality </w:t>
      </w:r>
      <w:r w:rsidR="008F0458">
        <w:t xml:space="preserve">the difference we </w:t>
      </w:r>
      <w:r w:rsidR="0026063F">
        <w:t xml:space="preserve">see here isn’t big, but it is the spread of variance that makes it </w:t>
      </w:r>
      <w:r w:rsidR="0026063F">
        <w:lastRenderedPageBreak/>
        <w:t xml:space="preserve">interesting. </w:t>
      </w:r>
      <w:r w:rsidR="00794585">
        <w:t>The identity function</w:t>
      </w:r>
      <w:r w:rsidR="004605D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 </m:t>
        </m:r>
      </m:oMath>
      <w:r w:rsidR="006337C0">
        <w:t xml:space="preserve">is </w:t>
      </w:r>
      <w:r w:rsidR="00C76DDC">
        <w:t>a linear activation</w:t>
      </w:r>
      <w:r w:rsidR="007647EF">
        <w:t xml:space="preserve"> function, thus making it proportional to the input received</w:t>
      </w:r>
      <w:r w:rsidR="004857B4">
        <w:t xml:space="preserve"> and making the predicted outputs more normalized. The logistic </w:t>
      </w:r>
      <w:r w:rsidR="00944407">
        <w:t xml:space="preserve">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AB3D15">
        <w:t xml:space="preserve"> </w:t>
      </w:r>
      <w:r w:rsidR="00B1388D">
        <w:t xml:space="preserve">shows us that as the value of x increases </w:t>
      </w:r>
      <w:r w:rsidR="00E360E5">
        <w:t>it slowly approaches 1 and as x decreases</w:t>
      </w:r>
      <w:r w:rsidR="00CC0F58">
        <w:t xml:space="preserve"> it slowly reaches .5. </w:t>
      </w:r>
      <w:r w:rsidR="00C203CD">
        <w:t xml:space="preserve">The </w:t>
      </w:r>
      <w:proofErr w:type="spellStart"/>
      <w:r w:rsidR="00C203CD">
        <w:t>relu</w:t>
      </w:r>
      <w:proofErr w:type="spellEnd"/>
      <w:r w:rsidR="00C203CD">
        <w:t xml:space="preserve"> function</w:t>
      </w:r>
      <w:r w:rsidR="00421009">
        <w:t xml:space="preserve"> is a value of 0 if the input is less than 0</w:t>
      </w:r>
      <w:r w:rsidR="00DB3E76">
        <w:t xml:space="preserve"> thus essentially </w:t>
      </w:r>
      <w:r w:rsidR="00960679">
        <w:t>canceling out that value. So,</w:t>
      </w:r>
      <w:r w:rsidR="00F7477D">
        <w:t xml:space="preserve"> it completely disregards all other inputs that are less than 0, thus would create more </w:t>
      </w:r>
      <w:r w:rsidR="008B6B70">
        <w:t xml:space="preserve">variation in the outputs if a portion of the inputs are less than 0. </w:t>
      </w:r>
      <w:r w:rsidR="00626A90">
        <w:t xml:space="preserve"> With these 3 activation functions identified, </w:t>
      </w:r>
      <w:r w:rsidR="00917E49">
        <w:t xml:space="preserve">we can begin to decern why </w:t>
      </w:r>
      <w:r w:rsidR="009329E4">
        <w:t>the graph is behaving the way it is. When we append multiple layers to the identity activation function</w:t>
      </w:r>
      <w:r w:rsidR="00FD56F6">
        <w:t xml:space="preserve">, any combination of linear equations is going to be linear, thus not allowing any of the nodes to behave differently and </w:t>
      </w:r>
      <w:r w:rsidR="0002608A">
        <w:t xml:space="preserve">creating a constant small variance. </w:t>
      </w:r>
      <w:r w:rsidR="005703A2">
        <w:t xml:space="preserve">As for the logistic and </w:t>
      </w:r>
      <w:proofErr w:type="spellStart"/>
      <w:r w:rsidR="005703A2">
        <w:t>relu</w:t>
      </w:r>
      <w:proofErr w:type="spellEnd"/>
      <w:r w:rsidR="005703A2">
        <w:t xml:space="preserve"> functions, they allow each layer to take on a nonlinearity </w:t>
      </w:r>
      <w:r w:rsidR="00B56D5D">
        <w:t xml:space="preserve">behavior. This allows for some layers and nodes to go higher much quicker and some to stay stagnant. </w:t>
      </w:r>
      <w:r w:rsidR="00361A94">
        <w:t xml:space="preserve">Once the output is reached for these two activation functions, the numbers would be across </w:t>
      </w:r>
      <w:r w:rsidR="0056722C">
        <w:t>board as to what the prediction would be</w:t>
      </w:r>
      <w:r w:rsidR="000A660D">
        <w:t xml:space="preserve"> thus creating a wider range across the precision score metric. </w:t>
      </w:r>
    </w:p>
    <w:p w14:paraId="5563DC98" w14:textId="27A2C7EA" w:rsidR="00821C69" w:rsidRDefault="007D5494" w:rsidP="00AD7FE3">
      <w:pPr>
        <w:spacing w:line="360" w:lineRule="auto"/>
        <w:ind w:firstLine="0"/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014D1D1" wp14:editId="2132ACC7">
            <wp:simplePos x="0" y="0"/>
            <wp:positionH relativeFrom="margin">
              <wp:align>center</wp:align>
            </wp:positionH>
            <wp:positionV relativeFrom="paragraph">
              <wp:posOffset>1793571</wp:posOffset>
            </wp:positionV>
            <wp:extent cx="4667250" cy="2401570"/>
            <wp:effectExtent l="0" t="0" r="0" b="0"/>
            <wp:wrapTight wrapText="bothSides">
              <wp:wrapPolygon edited="0">
                <wp:start x="0" y="0"/>
                <wp:lineTo x="0" y="21417"/>
                <wp:lineTo x="21512" y="21417"/>
                <wp:lineTo x="21512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FE3">
        <w:tab/>
        <w:t xml:space="preserve">Since this is an iteration model, time is also something that should be examined. Below is the same chart from up above just with time as the y-axis. Because the identity function is linear, we don’t see any significant fluctuations in the training time across any number of layers. As for logistic and </w:t>
      </w:r>
      <w:proofErr w:type="spellStart"/>
      <w:r w:rsidR="00AD7FE3">
        <w:t>relu</w:t>
      </w:r>
      <w:proofErr w:type="spellEnd"/>
      <w:r w:rsidR="00AD7FE3">
        <w:t xml:space="preserve">, it is not surprising to see their times fluctuate. Due to the logistic function working with exponentials, the computation time needed for each node goes up at an ever-increasing rate. As for </w:t>
      </w:r>
      <w:proofErr w:type="spellStart"/>
      <w:r w:rsidR="00AD7FE3">
        <w:t>relu</w:t>
      </w:r>
      <w:proofErr w:type="spellEnd"/>
      <w:r w:rsidR="00AD7FE3">
        <w:t xml:space="preserve">, we see it have a slight </w:t>
      </w:r>
      <w:r w:rsidR="00950017">
        <w:t>increase as the number of iterations increase</w:t>
      </w:r>
      <w:r w:rsidR="0078799F">
        <w:t xml:space="preserve">, but not nearly as fast as the logistic function. </w:t>
      </w:r>
    </w:p>
    <w:p w14:paraId="5AE59034" w14:textId="77777777" w:rsidR="00EA1E46" w:rsidRDefault="00EA1E46" w:rsidP="0078799F">
      <w:pPr>
        <w:ind w:firstLine="0"/>
        <w:jc w:val="center"/>
        <w:rPr>
          <w:sz w:val="32"/>
          <w:szCs w:val="32"/>
        </w:rPr>
      </w:pPr>
    </w:p>
    <w:p w14:paraId="4E76FA1C" w14:textId="77777777" w:rsidR="00EA1E46" w:rsidRDefault="00EA1E46" w:rsidP="0078799F">
      <w:pPr>
        <w:ind w:firstLine="0"/>
        <w:jc w:val="center"/>
        <w:rPr>
          <w:sz w:val="32"/>
          <w:szCs w:val="32"/>
        </w:rPr>
      </w:pPr>
    </w:p>
    <w:p w14:paraId="70F73FC4" w14:textId="77777777" w:rsidR="00EA1E46" w:rsidRDefault="00EA1E46" w:rsidP="0078799F">
      <w:pPr>
        <w:ind w:firstLine="0"/>
        <w:jc w:val="center"/>
        <w:rPr>
          <w:sz w:val="32"/>
          <w:szCs w:val="32"/>
        </w:rPr>
      </w:pPr>
    </w:p>
    <w:p w14:paraId="7F6C8B0A" w14:textId="77777777" w:rsidR="00EA1E46" w:rsidRDefault="00EA1E46" w:rsidP="0078799F">
      <w:pPr>
        <w:ind w:firstLine="0"/>
        <w:jc w:val="center"/>
        <w:rPr>
          <w:sz w:val="32"/>
          <w:szCs w:val="32"/>
        </w:rPr>
      </w:pPr>
    </w:p>
    <w:p w14:paraId="7B3FBCC2" w14:textId="77777777" w:rsidR="00EA1E46" w:rsidRDefault="00EA1E46" w:rsidP="0078799F">
      <w:pPr>
        <w:ind w:firstLine="0"/>
        <w:jc w:val="center"/>
        <w:rPr>
          <w:sz w:val="32"/>
          <w:szCs w:val="32"/>
        </w:rPr>
      </w:pPr>
    </w:p>
    <w:p w14:paraId="27988896" w14:textId="77777777" w:rsidR="00EA1E46" w:rsidRDefault="00EA1E46" w:rsidP="0078799F">
      <w:pPr>
        <w:ind w:firstLine="0"/>
        <w:jc w:val="center"/>
        <w:rPr>
          <w:sz w:val="32"/>
          <w:szCs w:val="32"/>
        </w:rPr>
      </w:pPr>
    </w:p>
    <w:p w14:paraId="52415061" w14:textId="2FBE037C" w:rsidR="0078799F" w:rsidRDefault="00205062" w:rsidP="0078799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Boosting</w:t>
      </w:r>
    </w:p>
    <w:p w14:paraId="090ECE5D" w14:textId="3BED91F6" w:rsidR="00FB3DB7" w:rsidRDefault="00485186" w:rsidP="0035735A">
      <w:pPr>
        <w:spacing w:line="360" w:lineRule="auto"/>
        <w:ind w:firstLine="0"/>
      </w:pPr>
      <w:r>
        <w:rPr>
          <w:rFonts w:ascii="Cambria Math" w:hAnsi="Cambria Math"/>
          <w:i/>
          <w:noProof/>
        </w:rPr>
        <w:drawing>
          <wp:anchor distT="0" distB="0" distL="114300" distR="114300" simplePos="0" relativeHeight="251670528" behindDoc="1" locked="0" layoutInCell="1" allowOverlap="1" wp14:anchorId="01D7D028" wp14:editId="7A120BA7">
            <wp:simplePos x="0" y="0"/>
            <wp:positionH relativeFrom="margin">
              <wp:align>left</wp:align>
            </wp:positionH>
            <wp:positionV relativeFrom="paragraph">
              <wp:posOffset>1265251</wp:posOffset>
            </wp:positionV>
            <wp:extent cx="4940935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486" y="21441"/>
                <wp:lineTo x="21486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99F">
        <w:rPr>
          <w:sz w:val="32"/>
          <w:szCs w:val="32"/>
        </w:rPr>
        <w:tab/>
      </w:r>
      <w:r w:rsidR="00C55E41" w:rsidRPr="00C55E41">
        <w:t>For this</w:t>
      </w:r>
      <w:r w:rsidR="00C55E41">
        <w:t xml:space="preserve"> algorithm I chose to </w:t>
      </w:r>
      <w:r w:rsidR="00DC154F">
        <w:t>examine</w:t>
      </w:r>
      <w:r w:rsidR="0071791C">
        <w:t xml:space="preserve"> the loss function, learning rates and the number of estimators within the </w:t>
      </w:r>
      <w:r w:rsidR="00205062">
        <w:t>Boosting</w:t>
      </w:r>
      <w:r w:rsidR="0071791C">
        <w:t xml:space="preserve"> model. </w:t>
      </w:r>
      <w:r w:rsidR="008D6291">
        <w:t xml:space="preserve">At first, when I started this </w:t>
      </w:r>
      <w:r w:rsidR="00133E6D">
        <w:t>analysis,</w:t>
      </w:r>
      <w:r w:rsidR="008D6291">
        <w:t xml:space="preserve"> I wanted to see what would happen when I do </w:t>
      </w:r>
      <w:r w:rsidR="00326EE8">
        <w:t xml:space="preserve">a wide range of estimators and I produced the chart below. </w:t>
      </w:r>
      <w:r w:rsidR="001F3F02">
        <w:t xml:space="preserve">It was interesting to find that even though they had different precision scores, there came a point in the number of estimators where the information gained was </w:t>
      </w:r>
      <w:r w:rsidR="00FB0978">
        <w:t xml:space="preserve">insignificant. </w:t>
      </w:r>
      <w:proofErr w:type="gramStart"/>
      <w:r w:rsidR="00FB0978">
        <w:t>So</w:t>
      </w:r>
      <w:proofErr w:type="gramEnd"/>
      <w:r w:rsidR="00FB0978">
        <w:t xml:space="preserve"> I went back and re-ran the algorithm</w:t>
      </w:r>
      <w:r w:rsidR="00255C84">
        <w:t xml:space="preserve"> to show more information from </w:t>
      </w:r>
      <w:r w:rsidR="00FB3DB7">
        <w:t xml:space="preserve">0 to 50 as this seems to be where the charts leveled off.  </w:t>
      </w:r>
      <w:r w:rsidR="00FA65C4">
        <w:t xml:space="preserve">I also decided to decrease my max learning rate as a learning rate of 3 was leaping </w:t>
      </w:r>
      <w:r w:rsidR="00460625">
        <w:t xml:space="preserve">too far and looks like it got stuck in </w:t>
      </w:r>
      <w:r w:rsidR="00EA1E46">
        <w:t xml:space="preserve">a </w:t>
      </w:r>
      <w:proofErr w:type="gramStart"/>
      <w:r w:rsidR="00EA1E46">
        <w:t>local minima</w:t>
      </w:r>
      <w:proofErr w:type="gramEnd"/>
      <w:r w:rsidR="00460625">
        <w:t xml:space="preserve">. </w:t>
      </w:r>
    </w:p>
    <w:p w14:paraId="4B074414" w14:textId="5D8041FA" w:rsidR="000E0EA5" w:rsidRDefault="00001757" w:rsidP="0035735A">
      <w:pPr>
        <w:spacing w:line="360" w:lineRule="auto"/>
      </w:pPr>
      <w:r>
        <w:t>While exploring the results from my new tuning,</w:t>
      </w:r>
      <w:r w:rsidR="00F57694">
        <w:t xml:space="preserve"> o</w:t>
      </w:r>
      <w:r w:rsidR="00A16CAB">
        <w:t xml:space="preserve">nly with a few estimators was I able to </w:t>
      </w:r>
      <w:r w:rsidR="00525B3C">
        <w:t xml:space="preserve">achieve a high precision score and stay there across any number of estimators and a learning rate of </w:t>
      </w:r>
      <w:r w:rsidR="00FF5E5A">
        <w:t>1 or less. Once I reached a learning rate of 2 or 1.5 it was descending the gradient too quickly and would miss what most likely was the global minima</w:t>
      </w:r>
      <w:r w:rsidR="00720818">
        <w:t xml:space="preserve">. </w:t>
      </w:r>
    </w:p>
    <w:p w14:paraId="1E58001A" w14:textId="15A952DE" w:rsidR="00EB1814" w:rsidRDefault="00EB1814" w:rsidP="0035735A">
      <w:pPr>
        <w:spacing w:line="360" w:lineRule="auto"/>
        <w:ind w:firstLine="0"/>
        <w:jc w:val="center"/>
        <w:rPr>
          <w:sz w:val="32"/>
          <w:szCs w:val="32"/>
        </w:rPr>
      </w:pPr>
      <w:r w:rsidRPr="00EB1814">
        <w:rPr>
          <w:sz w:val="32"/>
          <w:szCs w:val="32"/>
        </w:rPr>
        <w:t>Support Vector Machines (</w:t>
      </w:r>
      <w:r w:rsidR="00205062">
        <w:rPr>
          <w:sz w:val="32"/>
          <w:szCs w:val="32"/>
        </w:rPr>
        <w:t>SVM</w:t>
      </w:r>
      <w:r w:rsidRPr="00EB1814">
        <w:rPr>
          <w:sz w:val="32"/>
          <w:szCs w:val="32"/>
        </w:rPr>
        <w:t>)</w:t>
      </w:r>
    </w:p>
    <w:p w14:paraId="435931C9" w14:textId="032226CA" w:rsidR="00EC1EEC" w:rsidRDefault="007D5494" w:rsidP="0035735A">
      <w:pPr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4DD23D6" wp14:editId="552C4E7B">
            <wp:simplePos x="0" y="0"/>
            <wp:positionH relativeFrom="margin">
              <wp:posOffset>4210795</wp:posOffset>
            </wp:positionH>
            <wp:positionV relativeFrom="paragraph">
              <wp:posOffset>-32274</wp:posOffset>
            </wp:positionV>
            <wp:extent cx="1796415" cy="2446655"/>
            <wp:effectExtent l="0" t="0" r="0" b="0"/>
            <wp:wrapTight wrapText="bothSides">
              <wp:wrapPolygon edited="0">
                <wp:start x="0" y="0"/>
                <wp:lineTo x="0" y="21359"/>
                <wp:lineTo x="21302" y="21359"/>
                <wp:lineTo x="2130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69">
        <w:rPr>
          <w:sz w:val="32"/>
          <w:szCs w:val="32"/>
        </w:rPr>
        <w:tab/>
      </w:r>
      <w:r w:rsidR="00AE6E69" w:rsidRPr="00266B80">
        <w:t xml:space="preserve">For the support vector </w:t>
      </w:r>
      <w:r w:rsidR="00266B80" w:rsidRPr="00266B80">
        <w:t>machine,</w:t>
      </w:r>
      <w:r w:rsidR="00AE6E69" w:rsidRPr="00266B80">
        <w:t xml:space="preserve"> I chose to look at</w:t>
      </w:r>
      <w:r w:rsidR="001A148B">
        <w:t xml:space="preserve"> the kernel </w:t>
      </w:r>
      <w:r w:rsidR="00763D7F">
        <w:t xml:space="preserve">and degree parameters. </w:t>
      </w:r>
      <w:r w:rsidR="0057162B">
        <w:t xml:space="preserve">Once I saw </w:t>
      </w:r>
      <w:r w:rsidR="00BB3EA6">
        <w:t xml:space="preserve">how the </w:t>
      </w:r>
      <w:r w:rsidR="00205062">
        <w:t>KNN</w:t>
      </w:r>
      <w:r w:rsidR="00BB3EA6">
        <w:t xml:space="preserve"> model performed and the results were </w:t>
      </w:r>
      <w:r w:rsidR="00F5738E">
        <w:t xml:space="preserve">algorithm agnostic, I wondered how the </w:t>
      </w:r>
      <w:r w:rsidR="00205062">
        <w:t>SVM</w:t>
      </w:r>
      <w:r w:rsidR="00F5738E">
        <w:t xml:space="preserve"> would do under different kernels. </w:t>
      </w:r>
      <w:r w:rsidR="00304A2A">
        <w:t xml:space="preserve">Even though they are all extremely similar, the sigmoid function stood out. </w:t>
      </w:r>
      <w:r w:rsidR="00401A3D">
        <w:t xml:space="preserve">Where the sigmoid function is essentially </w:t>
      </w:r>
      <w:r w:rsidR="00106725">
        <w:t xml:space="preserve">a </w:t>
      </w:r>
      <w:proofErr w:type="gramStart"/>
      <w:r w:rsidR="00106725">
        <w:t>two</w:t>
      </w:r>
      <w:r w:rsidR="006920B5">
        <w:t xml:space="preserve"> layer</w:t>
      </w:r>
      <w:proofErr w:type="gramEnd"/>
      <w:r w:rsidR="00C64D06">
        <w:t xml:space="preserve"> perceptron activation function</w:t>
      </w:r>
      <w:r w:rsidR="00B514C6">
        <w:t xml:space="preserve">, </w:t>
      </w:r>
      <w:r w:rsidR="00FB2D3E">
        <w:t xml:space="preserve">it creates values that are 0s or 1s which </w:t>
      </w:r>
      <w:r w:rsidR="00416B81">
        <w:t xml:space="preserve">can give it the potential to over or underfit the data because it looses some of the complexity behind the data. </w:t>
      </w:r>
    </w:p>
    <w:p w14:paraId="142711EA" w14:textId="5C0F3C68" w:rsidR="008510F2" w:rsidRDefault="00A23054" w:rsidP="002D0024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C06A024" wp14:editId="1ADC121D">
            <wp:simplePos x="0" y="0"/>
            <wp:positionH relativeFrom="margin">
              <wp:posOffset>3336925</wp:posOffset>
            </wp:positionH>
            <wp:positionV relativeFrom="paragraph">
              <wp:posOffset>731520</wp:posOffset>
            </wp:positionV>
            <wp:extent cx="2602865" cy="2045970"/>
            <wp:effectExtent l="0" t="0" r="6985" b="0"/>
            <wp:wrapTight wrapText="bothSides">
              <wp:wrapPolygon edited="0">
                <wp:start x="0" y="0"/>
                <wp:lineTo x="0" y="21318"/>
                <wp:lineTo x="21500" y="21318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283">
        <w:tab/>
        <w:t>Once I saw that the polynomial kernel was best suited for this type of problem, I chose to go back and look at what would happen when I select</w:t>
      </w:r>
      <w:r w:rsidR="001E28E6">
        <w:t xml:space="preserve"> only the polynomial kernel but change its degree. </w:t>
      </w:r>
      <w:r w:rsidR="003A1B6C">
        <w:t xml:space="preserve">With the blue </w:t>
      </w:r>
      <w:r w:rsidR="003C2720">
        <w:t xml:space="preserve">line being the first dataset and the orange being the second, </w:t>
      </w:r>
      <w:r w:rsidR="00FC3786">
        <w:t xml:space="preserve">we can learn some information about the dataset by looking at this graph. In the high dimensional space that the model </w:t>
      </w:r>
      <w:r w:rsidR="00E845BF">
        <w:t xml:space="preserve">for the first dataset lives in, it would be </w:t>
      </w:r>
      <w:proofErr w:type="gramStart"/>
      <w:r w:rsidR="00E845BF">
        <w:t>save</w:t>
      </w:r>
      <w:proofErr w:type="gramEnd"/>
      <w:r w:rsidR="00E845BF">
        <w:t xml:space="preserve"> to assume t</w:t>
      </w:r>
      <w:r w:rsidR="005A1644">
        <w:t xml:space="preserve">he data can be separated by only using a straight line. </w:t>
      </w:r>
      <w:r w:rsidR="005E25A9">
        <w:t xml:space="preserve">Notice how when the polynomial degree is “2”, our precision score drops significantly. </w:t>
      </w:r>
      <w:r w:rsidR="001B206A">
        <w:t xml:space="preserve">When the highest degree is 2, it is impossible to make the line bend back </w:t>
      </w:r>
      <w:r w:rsidR="002971B9">
        <w:t>down in the same relative direction before it started to bend back up again. Once we get into the 3</w:t>
      </w:r>
      <w:r w:rsidR="002971B9" w:rsidRPr="002971B9">
        <w:rPr>
          <w:vertAlign w:val="superscript"/>
        </w:rPr>
        <w:t>rd</w:t>
      </w:r>
      <w:r w:rsidR="002971B9">
        <w:t xml:space="preserve"> order and higher it is possible to </w:t>
      </w:r>
      <w:r w:rsidR="003C21F3">
        <w:t xml:space="preserve">make the line </w:t>
      </w:r>
      <w:r w:rsidR="002971B9">
        <w:t>quick</w:t>
      </w:r>
      <w:r w:rsidR="003C21F3">
        <w:t>ly</w:t>
      </w:r>
      <w:r w:rsidR="002971B9">
        <w:t xml:space="preserve"> turn up and down to fit </w:t>
      </w:r>
      <w:r w:rsidR="003C21F3">
        <w:t>the data</w:t>
      </w:r>
      <w:r w:rsidR="007731FE">
        <w:t xml:space="preserve">. We also see a huge jump in precision after the </w:t>
      </w:r>
      <w:r w:rsidR="004A624A">
        <w:t>8</w:t>
      </w:r>
      <w:r w:rsidR="007731FE" w:rsidRPr="007731FE">
        <w:rPr>
          <w:vertAlign w:val="superscript"/>
        </w:rPr>
        <w:t>th</w:t>
      </w:r>
      <w:r w:rsidR="007731FE">
        <w:t xml:space="preserve"> order degree is reached for the second dataset. This tells us there is some complex relationship between </w:t>
      </w:r>
      <w:r w:rsidR="00190E84">
        <w:t xml:space="preserve">many of these variables in which the </w:t>
      </w:r>
      <w:r w:rsidR="00C04B7B">
        <w:t>separator</w:t>
      </w:r>
      <w:r w:rsidR="00190E84">
        <w:t xml:space="preserve"> needs to be able to bend and curve</w:t>
      </w:r>
      <w:r w:rsidR="004A624A">
        <w:t xml:space="preserve"> at varying intervals and this can only be achieved when we work with </w:t>
      </w:r>
      <w:r w:rsidR="002F2B0C">
        <w:t>a kernel of “poly and a degree of “8” or more with 10 producing some of the best results we have seen for the second dataset</w:t>
      </w:r>
      <w:r w:rsidR="00303316">
        <w:t xml:space="preserve">. </w:t>
      </w:r>
    </w:p>
    <w:p w14:paraId="717D7235" w14:textId="1A429071" w:rsidR="00303316" w:rsidRDefault="00303316" w:rsidP="00CC0B1D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303316">
        <w:rPr>
          <w:b/>
          <w:bCs/>
          <w:sz w:val="36"/>
          <w:szCs w:val="36"/>
        </w:rPr>
        <w:t xml:space="preserve">Part 2: Model </w:t>
      </w:r>
      <w:r w:rsidR="00EA3DFB">
        <w:rPr>
          <w:b/>
          <w:bCs/>
          <w:sz w:val="36"/>
          <w:szCs w:val="36"/>
        </w:rPr>
        <w:t xml:space="preserve">Cross </w:t>
      </w:r>
      <w:r w:rsidRPr="00303316">
        <w:rPr>
          <w:b/>
          <w:bCs/>
          <w:sz w:val="36"/>
          <w:szCs w:val="36"/>
        </w:rPr>
        <w:t xml:space="preserve">Comparison </w:t>
      </w:r>
    </w:p>
    <w:p w14:paraId="6BE1F2AF" w14:textId="25C1E795" w:rsidR="008510F2" w:rsidRPr="00303316" w:rsidRDefault="00297A3C" w:rsidP="00CC0B1D">
      <w:pPr>
        <w:spacing w:line="240" w:lineRule="auto"/>
        <w:ind w:firstLine="0"/>
        <w:jc w:val="center"/>
        <w:rPr>
          <w:sz w:val="32"/>
          <w:szCs w:val="32"/>
        </w:rPr>
      </w:pPr>
      <w:r w:rsidRPr="002D0024">
        <w:rPr>
          <w:noProof/>
        </w:rPr>
        <w:drawing>
          <wp:anchor distT="0" distB="0" distL="114300" distR="114300" simplePos="0" relativeHeight="251689984" behindDoc="1" locked="0" layoutInCell="1" allowOverlap="1" wp14:anchorId="508B41FF" wp14:editId="7F6870B1">
            <wp:simplePos x="0" y="0"/>
            <wp:positionH relativeFrom="margin">
              <wp:posOffset>3211830</wp:posOffset>
            </wp:positionH>
            <wp:positionV relativeFrom="paragraph">
              <wp:posOffset>236855</wp:posOffset>
            </wp:positionV>
            <wp:extent cx="2322830" cy="2200275"/>
            <wp:effectExtent l="0" t="0" r="1270" b="9525"/>
            <wp:wrapTight wrapText="bothSides">
              <wp:wrapPolygon edited="0">
                <wp:start x="0" y="0"/>
                <wp:lineTo x="0" y="21506"/>
                <wp:lineTo x="21435" y="21506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024">
        <w:rPr>
          <w:noProof/>
        </w:rPr>
        <w:drawing>
          <wp:anchor distT="0" distB="0" distL="114300" distR="114300" simplePos="0" relativeHeight="251688960" behindDoc="1" locked="0" layoutInCell="1" allowOverlap="1" wp14:anchorId="1179B736" wp14:editId="1ADE1260">
            <wp:simplePos x="0" y="0"/>
            <wp:positionH relativeFrom="margin">
              <wp:posOffset>60960</wp:posOffset>
            </wp:positionH>
            <wp:positionV relativeFrom="paragraph">
              <wp:posOffset>370205</wp:posOffset>
            </wp:positionV>
            <wp:extent cx="2853055" cy="2000250"/>
            <wp:effectExtent l="0" t="0" r="4445" b="0"/>
            <wp:wrapTight wrapText="bothSides">
              <wp:wrapPolygon edited="0">
                <wp:start x="0" y="0"/>
                <wp:lineTo x="0" y="21394"/>
                <wp:lineTo x="21489" y="21394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316" w:rsidRPr="00303316">
        <w:rPr>
          <w:sz w:val="32"/>
          <w:szCs w:val="32"/>
        </w:rPr>
        <w:t>Dataset 1: Subscriptions</w:t>
      </w:r>
    </w:p>
    <w:p w14:paraId="0FFC759C" w14:textId="3FAB43A0" w:rsidR="0007501E" w:rsidRDefault="00CD7C2F" w:rsidP="0032241C">
      <w:pPr>
        <w:spacing w:line="360" w:lineRule="auto"/>
      </w:pPr>
      <w:r>
        <w:t xml:space="preserve">As mentioned earlier, the first dataset is based on the type of people who subscribe to a certain product. </w:t>
      </w:r>
      <w:r w:rsidR="00015692">
        <w:t xml:space="preserve">At this point, </w:t>
      </w:r>
      <w:r w:rsidR="007F50CC">
        <w:t>we have a long list of CSVs</w:t>
      </w:r>
      <w:r w:rsidR="00B7189A">
        <w:t>,</w:t>
      </w:r>
      <w:r w:rsidR="007F50CC">
        <w:t xml:space="preserve"> the models and their hyperparameters with how they performed </w:t>
      </w:r>
      <w:r w:rsidR="00B7189A">
        <w:t>using</w:t>
      </w:r>
      <w:r w:rsidR="007F50CC">
        <w:t xml:space="preserve"> various metrics to identify that performance.</w:t>
      </w:r>
      <w:r w:rsidR="00DD06AE">
        <w:t xml:space="preserve"> </w:t>
      </w:r>
      <w:r w:rsidR="002D0024">
        <w:t>above</w:t>
      </w:r>
      <w:r w:rsidR="008451BE">
        <w:t xml:space="preserve"> is a table </w:t>
      </w:r>
      <w:r w:rsidR="008451BE">
        <w:lastRenderedPageBreak/>
        <w:t xml:space="preserve">with </w:t>
      </w:r>
      <w:r w:rsidR="00BD701E">
        <w:t>all</w:t>
      </w:r>
      <w:r w:rsidR="008451BE">
        <w:t xml:space="preserve"> the best </w:t>
      </w:r>
      <w:r w:rsidR="00BD701E">
        <w:t xml:space="preserve">parameters for the precision metric. </w:t>
      </w:r>
      <w:r w:rsidR="0047659E">
        <w:t xml:space="preserve">The </w:t>
      </w:r>
      <w:r w:rsidR="00205062">
        <w:t>Boost</w:t>
      </w:r>
      <w:r w:rsidR="0047659E">
        <w:t xml:space="preserve">21 and </w:t>
      </w:r>
      <w:r w:rsidR="00205062">
        <w:t>SVM</w:t>
      </w:r>
      <w:r w:rsidR="0047659E">
        <w:t xml:space="preserve">21 are the second versions of the </w:t>
      </w:r>
      <w:r w:rsidR="00205062">
        <w:t>Boost</w:t>
      </w:r>
      <w:r w:rsidR="0047659E">
        <w:t xml:space="preserve"> and </w:t>
      </w:r>
      <w:r w:rsidR="00205062">
        <w:t>SVM</w:t>
      </w:r>
      <w:r w:rsidR="0047659E">
        <w:t xml:space="preserve"> model I went back and ran more tests over because I realized the best parameters</w:t>
      </w:r>
      <w:r w:rsidR="00387214">
        <w:t xml:space="preserve"> had </w:t>
      </w:r>
      <w:r w:rsidR="00B81453">
        <w:t>more room for even finer tuning</w:t>
      </w:r>
      <w:r w:rsidR="00387214">
        <w:t xml:space="preserve">. </w:t>
      </w:r>
      <w:r w:rsidR="00567058">
        <w:t xml:space="preserve">The chart </w:t>
      </w:r>
      <w:r w:rsidR="00502767">
        <w:t>i</w:t>
      </w:r>
      <w:r w:rsidR="00567058">
        <w:t xml:space="preserve">s ordered by greatest to least based on the metric column. From this we can see the </w:t>
      </w:r>
      <w:r w:rsidR="00205062">
        <w:t>Decision Tree</w:t>
      </w:r>
      <w:r w:rsidR="00567058">
        <w:t xml:space="preserve"> was the best model for this dataset with </w:t>
      </w:r>
      <w:r w:rsidR="009D42C2">
        <w:t>a precision score of .8</w:t>
      </w:r>
      <w:r w:rsidR="00E91FAE">
        <w:t>6</w:t>
      </w:r>
      <w:r w:rsidR="00207EE8">
        <w:t xml:space="preserve">, this also shows us some of my models got lucky on the splitting and decisions with a normal </w:t>
      </w:r>
      <w:proofErr w:type="spellStart"/>
      <w:r w:rsidR="00207EE8">
        <w:t>train_test_split</w:t>
      </w:r>
      <w:proofErr w:type="spellEnd"/>
      <w:r w:rsidR="009D42C2">
        <w:t xml:space="preserve">. </w:t>
      </w:r>
      <w:r w:rsidR="0007501E">
        <w:t xml:space="preserve">To double check this I picked </w:t>
      </w:r>
      <w:proofErr w:type="gramStart"/>
      <w:r w:rsidR="0007501E">
        <w:t>all of</w:t>
      </w:r>
      <w:proofErr w:type="gramEnd"/>
      <w:r w:rsidR="0007501E">
        <w:t xml:space="preserve"> the best hyper parameters and ran </w:t>
      </w:r>
      <w:r w:rsidR="00502767" w:rsidRPr="00634E5A">
        <w:rPr>
          <w:noProof/>
        </w:rPr>
        <w:drawing>
          <wp:anchor distT="0" distB="0" distL="114300" distR="114300" simplePos="0" relativeHeight="251674624" behindDoc="1" locked="0" layoutInCell="1" allowOverlap="1" wp14:anchorId="2E4B9CFF" wp14:editId="51275B48">
            <wp:simplePos x="0" y="0"/>
            <wp:positionH relativeFrom="margin">
              <wp:align>right</wp:align>
            </wp:positionH>
            <wp:positionV relativeFrom="paragraph">
              <wp:posOffset>507889</wp:posOffset>
            </wp:positionV>
            <wp:extent cx="2014220" cy="1064895"/>
            <wp:effectExtent l="0" t="0" r="5080" b="1905"/>
            <wp:wrapTight wrapText="bothSides">
              <wp:wrapPolygon edited="0">
                <wp:start x="0" y="0"/>
                <wp:lineTo x="0" y="21252"/>
                <wp:lineTo x="21450" y="21252"/>
                <wp:lineTo x="21450" y="0"/>
                <wp:lineTo x="0" y="0"/>
              </wp:wrapPolygon>
            </wp:wrapTight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10C">
        <w:t xml:space="preserve">them through a cross validation each with </w:t>
      </w:r>
      <w:r w:rsidR="006A6BB0">
        <w:t>10 folds</w:t>
      </w:r>
      <w:r w:rsidR="00B13754">
        <w:t xml:space="preserve"> focusing on general accuracy</w:t>
      </w:r>
      <w:r w:rsidR="00E40E1B">
        <w:t xml:space="preserve"> to get a broader view of how our model is behaving</w:t>
      </w:r>
      <w:r w:rsidR="006A6BB0">
        <w:t xml:space="preserve">. </w:t>
      </w:r>
      <w:r w:rsidR="009E704E">
        <w:t>Above</w:t>
      </w:r>
      <w:r w:rsidR="000A114F">
        <w:t xml:space="preserve"> are the results. </w:t>
      </w:r>
      <w:r w:rsidR="001960BA">
        <w:t xml:space="preserve">Seeing as how the standard deviation is </w:t>
      </w:r>
      <w:r w:rsidR="008B4E96">
        <w:t>o</w:t>
      </w:r>
      <w:r w:rsidR="001960BA">
        <w:t xml:space="preserve">nly .01 or </w:t>
      </w:r>
      <w:proofErr w:type="gramStart"/>
      <w:r w:rsidR="001960BA">
        <w:t>.02</w:t>
      </w:r>
      <w:proofErr w:type="gramEnd"/>
      <w:r w:rsidR="001960BA">
        <w:t xml:space="preserve"> I feel very confident that the values we are seeing are accurate and reliable</w:t>
      </w:r>
      <w:r w:rsidR="008B0A70">
        <w:t xml:space="preserve"> enough to make these parameters our</w:t>
      </w:r>
      <w:r w:rsidR="002034C9">
        <w:t xml:space="preserve"> main</w:t>
      </w:r>
      <w:r w:rsidR="008B0A70">
        <w:t xml:space="preserve">. </w:t>
      </w:r>
      <w:r w:rsidR="00927682">
        <w:t xml:space="preserve">As a special note, since the second versions of both the </w:t>
      </w:r>
      <w:r w:rsidR="00205062">
        <w:t>SVM</w:t>
      </w:r>
      <w:r w:rsidR="00927682">
        <w:t xml:space="preserve"> and </w:t>
      </w:r>
      <w:r w:rsidR="00205062">
        <w:t>Boost</w:t>
      </w:r>
      <w:r w:rsidR="00927682">
        <w:t xml:space="preserve"> models did better than the first version we will use those parameters in our final model.</w:t>
      </w:r>
    </w:p>
    <w:p w14:paraId="1527E157" w14:textId="0162F79D" w:rsidR="00185E34" w:rsidRDefault="001F41DB" w:rsidP="001E5611">
      <w:pPr>
        <w:spacing w:line="360" w:lineRule="auto"/>
      </w:pPr>
      <w:r w:rsidRPr="001A6D1C">
        <w:rPr>
          <w:noProof/>
        </w:rPr>
        <w:drawing>
          <wp:anchor distT="0" distB="0" distL="114300" distR="114300" simplePos="0" relativeHeight="251677696" behindDoc="1" locked="0" layoutInCell="1" allowOverlap="1" wp14:anchorId="19C0BD5C" wp14:editId="06B58A3E">
            <wp:simplePos x="0" y="0"/>
            <wp:positionH relativeFrom="margin">
              <wp:posOffset>3810000</wp:posOffset>
            </wp:positionH>
            <wp:positionV relativeFrom="paragraph">
              <wp:posOffset>591820</wp:posOffset>
            </wp:positionV>
            <wp:extent cx="2130425" cy="1815465"/>
            <wp:effectExtent l="0" t="0" r="3175" b="0"/>
            <wp:wrapTight wrapText="bothSides">
              <wp:wrapPolygon edited="0">
                <wp:start x="0" y="0"/>
                <wp:lineTo x="0" y="21305"/>
                <wp:lineTo x="21439" y="21305"/>
                <wp:lineTo x="21439" y="0"/>
                <wp:lineTo x="0" y="0"/>
              </wp:wrapPolygon>
            </wp:wrapTight>
            <wp:docPr id="19" name="Picture 1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treemap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10D">
        <w:rPr>
          <w:noProof/>
        </w:rPr>
        <w:drawing>
          <wp:anchor distT="0" distB="0" distL="114300" distR="114300" simplePos="0" relativeHeight="251675648" behindDoc="1" locked="0" layoutInCell="1" allowOverlap="1" wp14:anchorId="6D1D4854" wp14:editId="2E2591D5">
            <wp:simplePos x="0" y="0"/>
            <wp:positionH relativeFrom="margin">
              <wp:posOffset>1832278</wp:posOffset>
            </wp:positionH>
            <wp:positionV relativeFrom="paragraph">
              <wp:posOffset>613189</wp:posOffset>
            </wp:positionV>
            <wp:extent cx="2059305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380" y="21414"/>
                <wp:lineTo x="21380" y="0"/>
                <wp:lineTo x="0" y="0"/>
              </wp:wrapPolygon>
            </wp:wrapTight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DF5">
        <w:t>As we begin to cross compare the models and how well they performed with their best hyperparameters</w:t>
      </w:r>
      <w:r w:rsidR="00604078">
        <w:t>,</w:t>
      </w:r>
      <w:r w:rsidR="00127DF5">
        <w:t xml:space="preserve"> we will be comparing them against the </w:t>
      </w:r>
      <w:r w:rsidR="00205062">
        <w:t>Decision Tree</w:t>
      </w:r>
      <w:r w:rsidR="00127DF5">
        <w:t xml:space="preserve"> model</w:t>
      </w:r>
      <w:r w:rsidR="00604078">
        <w:t xml:space="preserve"> as this model is the one that performed the best</w:t>
      </w:r>
      <w:r w:rsidR="00127DF5">
        <w:t xml:space="preserve">. </w:t>
      </w:r>
      <w:r w:rsidR="0007501E">
        <w:t>But, b</w:t>
      </w:r>
      <w:r w:rsidR="006A0F58">
        <w:t xml:space="preserve">efore we can compare against </w:t>
      </w:r>
      <w:r w:rsidR="006146DF">
        <w:t xml:space="preserve">the </w:t>
      </w:r>
      <w:r w:rsidR="00205062">
        <w:t>Decision Tree</w:t>
      </w:r>
      <w:r w:rsidR="006146DF">
        <w:t xml:space="preserve"> model,</w:t>
      </w:r>
      <w:r w:rsidR="006A0F58">
        <w:t xml:space="preserve"> we need to examine it by itself. </w:t>
      </w:r>
      <w:r w:rsidR="00397037">
        <w:t>To the right</w:t>
      </w:r>
      <w:r w:rsidR="009C079E">
        <w:t xml:space="preserve"> is an ROC curve for the </w:t>
      </w:r>
      <w:r w:rsidR="00205062">
        <w:t>Decision Tree</w:t>
      </w:r>
      <w:r w:rsidR="009C079E">
        <w:t xml:space="preserve"> model just to establish a base line. </w:t>
      </w:r>
      <w:r w:rsidR="00B510BE">
        <w:t xml:space="preserve">Even though this isn’t the best ROC curve, </w:t>
      </w:r>
      <w:r w:rsidR="009428F2">
        <w:t xml:space="preserve">it is the </w:t>
      </w:r>
      <w:r w:rsidR="00ED41FC">
        <w:t>best on our dataset.</w:t>
      </w:r>
      <w:r w:rsidR="00871C63">
        <w:t xml:space="preserve"> Note, all but one of the models had nearly identical curve as this one so I won’t be putting it in the report except for the one that looked very different.</w:t>
      </w:r>
      <w:r w:rsidR="00ED41FC">
        <w:t xml:space="preserve"> </w:t>
      </w:r>
      <w:r w:rsidR="00C5612C">
        <w:t xml:space="preserve">Even though we chose the precision metric for our analysis, we see that our </w:t>
      </w:r>
      <w:r w:rsidR="00205062">
        <w:t>Decision Tree</w:t>
      </w:r>
      <w:r w:rsidR="00C5612C">
        <w:t xml:space="preserve"> model wasn’t well optimized for that metric, and it performed better</w:t>
      </w:r>
      <w:r w:rsidR="008A021A">
        <w:t xml:space="preserve"> with the recall metric. </w:t>
      </w:r>
    </w:p>
    <w:p w14:paraId="7D6FA500" w14:textId="0465F9C2" w:rsidR="00095FBC" w:rsidRDefault="0065431D" w:rsidP="001E5611">
      <w:pPr>
        <w:spacing w:line="360" w:lineRule="auto"/>
      </w:pPr>
      <w:r>
        <w:t xml:space="preserve">The first model we will explore will be the next runner up, </w:t>
      </w:r>
      <w:r w:rsidR="00B23721">
        <w:t xml:space="preserve">our second revision of the </w:t>
      </w:r>
      <w:r w:rsidR="00205062">
        <w:t>Boosting</w:t>
      </w:r>
      <w:r w:rsidR="00B23721">
        <w:t xml:space="preserve"> model. Its parameters were </w:t>
      </w:r>
      <w:proofErr w:type="spellStart"/>
      <w:r w:rsidR="00ED073A">
        <w:t>n_estimators</w:t>
      </w:r>
      <w:proofErr w:type="spellEnd"/>
      <w:r w:rsidR="00ED073A">
        <w:t xml:space="preserve"> = 6, </w:t>
      </w:r>
      <w:proofErr w:type="spellStart"/>
      <w:r w:rsidR="00ED073A">
        <w:t>learning_rate</w:t>
      </w:r>
      <w:proofErr w:type="spellEnd"/>
      <w:r w:rsidR="00ED073A">
        <w:t xml:space="preserve"> = .1</w:t>
      </w:r>
      <w:r w:rsidR="00E21246">
        <w:t xml:space="preserve"> and loss = </w:t>
      </w:r>
      <w:proofErr w:type="spellStart"/>
      <w:r w:rsidR="00E21246">
        <w:t>log_loss</w:t>
      </w:r>
      <w:proofErr w:type="spellEnd"/>
      <w:r w:rsidR="00E21246">
        <w:t>, this gave us a precision score of .87</w:t>
      </w:r>
      <w:r w:rsidR="008A2198">
        <w:t xml:space="preserve"> and a training time of .0069</w:t>
      </w:r>
      <w:r w:rsidR="00900E3F">
        <w:t xml:space="preserve">. Below you will see the </w:t>
      </w:r>
      <w:r w:rsidR="00900E3F">
        <w:lastRenderedPageBreak/>
        <w:t xml:space="preserve">confusion matrix, roc and </w:t>
      </w:r>
      <w:r w:rsidR="00006BCE">
        <w:t xml:space="preserve">precision recall curves. As to why this model did just a little bit worse, I think it can be found in the </w:t>
      </w:r>
      <w:r w:rsidR="007B15CB">
        <w:t>ensemble</w:t>
      </w:r>
      <w:r w:rsidR="00F12252">
        <w:t xml:space="preserve"> portion. </w:t>
      </w:r>
      <w:r w:rsidR="00254BEB">
        <w:t xml:space="preserve">Because we had so many models going into the </w:t>
      </w:r>
      <w:r w:rsidR="00205062">
        <w:t>Boosting</w:t>
      </w:r>
      <w:r w:rsidR="00254BEB">
        <w:t xml:space="preserve"> </w:t>
      </w:r>
      <w:r w:rsidR="00185E34" w:rsidRPr="00095FBC">
        <w:rPr>
          <w:noProof/>
        </w:rPr>
        <w:drawing>
          <wp:anchor distT="0" distB="0" distL="114300" distR="114300" simplePos="0" relativeHeight="251679744" behindDoc="1" locked="0" layoutInCell="1" allowOverlap="1" wp14:anchorId="4DEC3C78" wp14:editId="773A45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73605" cy="1852295"/>
            <wp:effectExtent l="0" t="0" r="0" b="0"/>
            <wp:wrapTight wrapText="bothSides">
              <wp:wrapPolygon edited="0">
                <wp:start x="0" y="0"/>
                <wp:lineTo x="0" y="21326"/>
                <wp:lineTo x="21392" y="21326"/>
                <wp:lineTo x="21392" y="0"/>
                <wp:lineTo x="0" y="0"/>
              </wp:wrapPolygon>
            </wp:wrapTight>
            <wp:docPr id="21" name="Picture 2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treemap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BEB">
        <w:t>model, they can pick up on smaller trends</w:t>
      </w:r>
      <w:r w:rsidR="000B092E">
        <w:t xml:space="preserve"> but that may not always be the best idea. Sometimes an ensemble model can pick up on a rule that may be specific to only a few, but then it is applied </w:t>
      </w:r>
      <w:r w:rsidR="00644793">
        <w:t>to the whole. Not t</w:t>
      </w:r>
      <w:r w:rsidR="005F0E4F">
        <w:t>o</w:t>
      </w:r>
      <w:r w:rsidR="00644793">
        <w:t xml:space="preserve"> mention </w:t>
      </w:r>
      <w:r w:rsidR="00564AEC">
        <w:t xml:space="preserve">the </w:t>
      </w:r>
      <w:r w:rsidR="00205062">
        <w:t>Boost</w:t>
      </w:r>
      <w:r w:rsidR="00564AEC">
        <w:t xml:space="preserve"> model can create a tree </w:t>
      </w:r>
      <w:r w:rsidR="00095FBC">
        <w:t>that isn’t pruned by what the user knows to be the best limit.</w:t>
      </w:r>
      <w:r w:rsidR="00BC29C4">
        <w:t xml:space="preserve"> I</w:t>
      </w:r>
      <w:r w:rsidR="00095FBC">
        <w:t>nterestingly</w:t>
      </w:r>
      <w:r w:rsidR="00BC29C4">
        <w:t xml:space="preserve">, </w:t>
      </w:r>
      <w:r w:rsidR="00095FBC">
        <w:t xml:space="preserve">it did better </w:t>
      </w:r>
      <w:r w:rsidR="001A650C">
        <w:t xml:space="preserve">for reducing the number of type </w:t>
      </w:r>
      <w:r w:rsidR="00555C77">
        <w:t>2</w:t>
      </w:r>
      <w:r w:rsidR="001A650C">
        <w:t xml:space="preserve"> errors</w:t>
      </w:r>
      <w:r w:rsidR="00DC48DA">
        <w:t xml:space="preserve"> than the </w:t>
      </w:r>
      <w:r w:rsidR="00205062">
        <w:t>Decision Tree</w:t>
      </w:r>
      <w:r w:rsidR="00F263AE">
        <w:t xml:space="preserve">. </w:t>
      </w:r>
      <w:r w:rsidR="001537F2">
        <w:t xml:space="preserve">Goes to show that more heads aren’t always better than one. </w:t>
      </w:r>
      <w:r w:rsidR="00523080">
        <w:t xml:space="preserve"> </w:t>
      </w:r>
    </w:p>
    <w:p w14:paraId="6D960C9D" w14:textId="020E0A49" w:rsidR="00F263AE" w:rsidRDefault="00185E34" w:rsidP="006445CC">
      <w:pPr>
        <w:spacing w:line="360" w:lineRule="auto"/>
      </w:pPr>
      <w:r w:rsidRPr="00757A70">
        <w:rPr>
          <w:noProof/>
        </w:rPr>
        <w:drawing>
          <wp:anchor distT="0" distB="0" distL="114300" distR="114300" simplePos="0" relativeHeight="251683840" behindDoc="1" locked="0" layoutInCell="1" allowOverlap="1" wp14:anchorId="4ABADE73" wp14:editId="53B9F768">
            <wp:simplePos x="0" y="0"/>
            <wp:positionH relativeFrom="column">
              <wp:posOffset>3649124</wp:posOffset>
            </wp:positionH>
            <wp:positionV relativeFrom="paragraph">
              <wp:posOffset>407283</wp:posOffset>
            </wp:positionV>
            <wp:extent cx="2210462" cy="1900910"/>
            <wp:effectExtent l="0" t="0" r="0" b="4445"/>
            <wp:wrapTight wrapText="bothSides">
              <wp:wrapPolygon edited="0">
                <wp:start x="0" y="0"/>
                <wp:lineTo x="0" y="21434"/>
                <wp:lineTo x="21408" y="21434"/>
                <wp:lineTo x="21408" y="0"/>
                <wp:lineTo x="0" y="0"/>
              </wp:wrapPolygon>
            </wp:wrapTight>
            <wp:docPr id="27" name="Picture 2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treemap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62" cy="19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B29">
        <w:t xml:space="preserve">The next runner up </w:t>
      </w:r>
      <w:r w:rsidR="0089063F">
        <w:t xml:space="preserve">is our </w:t>
      </w:r>
      <w:r w:rsidR="00205062">
        <w:t>Neural Net</w:t>
      </w:r>
      <w:r w:rsidR="0089063F">
        <w:t xml:space="preserve">work. With parameters at layers = 10, iterations = 650, and activation = </w:t>
      </w:r>
      <w:r w:rsidR="00192D31">
        <w:t>logistic this model comes in with a precision score of .86 and a training time of .14</w:t>
      </w:r>
      <w:r w:rsidR="00BA7DBF">
        <w:t>.</w:t>
      </w:r>
      <w:r w:rsidR="00971A08">
        <w:t xml:space="preserve"> </w:t>
      </w:r>
      <w:r w:rsidR="00050E0B">
        <w:t xml:space="preserve">Something I find interesting for this model comparison is in the confusion matrix. When we compare </w:t>
      </w:r>
      <w:proofErr w:type="gramStart"/>
      <w:r w:rsidR="00050E0B">
        <w:t>them</w:t>
      </w:r>
      <w:proofErr w:type="gramEnd"/>
      <w:r w:rsidR="00D91E2B">
        <w:t xml:space="preserve"> the </w:t>
      </w:r>
      <w:r w:rsidR="00205062">
        <w:t>Neural Network</w:t>
      </w:r>
      <w:r w:rsidR="00630DCC">
        <w:t xml:space="preserve"> was almost equally weighted in the precision recall </w:t>
      </w:r>
      <w:r w:rsidR="00313743">
        <w:t xml:space="preserve">balance. </w:t>
      </w:r>
      <w:r w:rsidR="00DF62B9">
        <w:t xml:space="preserve">This makes sense because the </w:t>
      </w:r>
      <w:r w:rsidR="00205062">
        <w:t xml:space="preserve">Neural </w:t>
      </w:r>
      <w:proofErr w:type="spellStart"/>
      <w:r w:rsidR="00205062">
        <w:t>Network</w:t>
      </w:r>
      <w:r w:rsidR="00DF62B9">
        <w:t>work</w:t>
      </w:r>
      <w:proofErr w:type="spellEnd"/>
      <w:r w:rsidR="00DF62B9">
        <w:t xml:space="preserve"> is designed to </w:t>
      </w:r>
      <w:r w:rsidR="00684E65">
        <w:t xml:space="preserve">balance all outputs and make sure things are weighted properly to give us a very balanced model. </w:t>
      </w:r>
      <w:r w:rsidR="004F707D">
        <w:t xml:space="preserve">This is good to know because if you are wanting a model that generally does well and has a high accuracy score, a </w:t>
      </w:r>
      <w:r w:rsidR="00205062">
        <w:t>Neural Network</w:t>
      </w:r>
      <w:r w:rsidR="004F707D">
        <w:t xml:space="preserve"> would be a good place to start. </w:t>
      </w:r>
    </w:p>
    <w:p w14:paraId="59A435F7" w14:textId="6F9763DA" w:rsidR="00187A48" w:rsidRDefault="008C2F34" w:rsidP="003B2423">
      <w:pPr>
        <w:spacing w:line="360" w:lineRule="auto"/>
      </w:pPr>
      <w:r w:rsidRPr="008C2F34">
        <w:rPr>
          <w:noProof/>
        </w:rPr>
        <w:drawing>
          <wp:anchor distT="0" distB="0" distL="114300" distR="114300" simplePos="0" relativeHeight="251684864" behindDoc="1" locked="0" layoutInCell="1" allowOverlap="1" wp14:anchorId="5470256F" wp14:editId="74409EE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11070" cy="1884045"/>
            <wp:effectExtent l="0" t="0" r="0" b="1905"/>
            <wp:wrapTight wrapText="bothSides">
              <wp:wrapPolygon edited="0">
                <wp:start x="0" y="0"/>
                <wp:lineTo x="0" y="21403"/>
                <wp:lineTo x="21401" y="21403"/>
                <wp:lineTo x="21401" y="0"/>
                <wp:lineTo x="0" y="0"/>
              </wp:wrapPolygon>
            </wp:wrapTight>
            <wp:docPr id="28" name="Picture 2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treemap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E5B">
        <w:t xml:space="preserve">Our </w:t>
      </w:r>
      <w:r w:rsidR="00205062">
        <w:t>SVM</w:t>
      </w:r>
      <w:r w:rsidR="00293E5B">
        <w:t xml:space="preserve"> model had parameters of </w:t>
      </w:r>
      <w:r w:rsidR="00C74984">
        <w:t xml:space="preserve">kernel = poly, probability = True and degree = 1, the two metrics of time and precision were </w:t>
      </w:r>
      <w:r w:rsidR="001470FB">
        <w:t xml:space="preserve">1.84 and .85 respectively. </w:t>
      </w:r>
      <w:r w:rsidR="00D36799">
        <w:t>Both the first version and the second version are essentially the same. When we have a degree of 1 in a polynomial kernel it is fundamentally the same as a linear kernel</w:t>
      </w:r>
      <w:r w:rsidR="0001573B">
        <w:t xml:space="preserve">. We see only a small difference in the two, less than .001. </w:t>
      </w:r>
      <w:r w:rsidR="002378B6">
        <w:t>Similarly,</w:t>
      </w:r>
      <w:r w:rsidR="005B6F86">
        <w:t xml:space="preserve"> to the </w:t>
      </w:r>
      <w:r w:rsidR="00205062">
        <w:t>Neural Network</w:t>
      </w:r>
      <w:r w:rsidR="005B6F86">
        <w:t xml:space="preserve">, our confusion matrix for the </w:t>
      </w:r>
      <w:r w:rsidR="00205062">
        <w:t>SVM</w:t>
      </w:r>
      <w:r w:rsidR="005B6F86">
        <w:t xml:space="preserve"> seems to be very balanced as well</w:t>
      </w:r>
      <w:r w:rsidR="002C56A8">
        <w:t xml:space="preserve">. </w:t>
      </w:r>
      <w:r w:rsidR="000921A4">
        <w:t xml:space="preserve">With a degree of 1, this helps me to further believe that this data is </w:t>
      </w:r>
      <w:r w:rsidR="000921A4">
        <w:lastRenderedPageBreak/>
        <w:t xml:space="preserve">very well clustered </w:t>
      </w:r>
      <w:r w:rsidR="006445CC">
        <w:t>and is best separated by linear</w:t>
      </w:r>
      <w:r w:rsidR="00395E93">
        <w:t xml:space="preserve"> means</w:t>
      </w:r>
      <w:r w:rsidR="006445CC">
        <w:t xml:space="preserve"> </w:t>
      </w:r>
      <w:r>
        <w:t xml:space="preserve">where the clusters have low contamination. </w:t>
      </w:r>
    </w:p>
    <w:p w14:paraId="793FDF2F" w14:textId="13333FFE" w:rsidR="00B52CAC" w:rsidRDefault="00B52CAC" w:rsidP="003B2423">
      <w:pPr>
        <w:spacing w:line="360" w:lineRule="auto"/>
      </w:pPr>
      <w:r>
        <w:t xml:space="preserve">For our last model on the first </w:t>
      </w:r>
      <w:proofErr w:type="gramStart"/>
      <w:r>
        <w:t>dataset</w:t>
      </w:r>
      <w:proofErr w:type="gramEnd"/>
      <w:r>
        <w:t xml:space="preserve"> we come to </w:t>
      </w:r>
      <w:r w:rsidR="00205062">
        <w:t>KNN</w:t>
      </w:r>
      <w:r w:rsidR="00B86D45">
        <w:t xml:space="preserve"> with parameters</w:t>
      </w:r>
      <w:r w:rsidR="006D10AA">
        <w:t xml:space="preserve"> metric = Euclidean, algorithm = ball_tree, and neighbors = 2</w:t>
      </w:r>
      <w:r w:rsidR="00025FA7">
        <w:t xml:space="preserve"> with a precision score of .85 and a </w:t>
      </w:r>
      <w:r w:rsidR="00CA46FF">
        <w:t xml:space="preserve">training </w:t>
      </w:r>
      <w:r w:rsidR="00467142" w:rsidRPr="00467142">
        <w:rPr>
          <w:noProof/>
        </w:rPr>
        <w:drawing>
          <wp:anchor distT="0" distB="0" distL="114300" distR="114300" simplePos="0" relativeHeight="251686912" behindDoc="1" locked="0" layoutInCell="1" allowOverlap="1" wp14:anchorId="43F1E36B" wp14:editId="7D14A605">
            <wp:simplePos x="0" y="0"/>
            <wp:positionH relativeFrom="margin">
              <wp:align>right</wp:align>
            </wp:positionH>
            <wp:positionV relativeFrom="paragraph">
              <wp:posOffset>580</wp:posOffset>
            </wp:positionV>
            <wp:extent cx="2154555" cy="1641475"/>
            <wp:effectExtent l="0" t="0" r="0" b="0"/>
            <wp:wrapTight wrapText="bothSides">
              <wp:wrapPolygon edited="0">
                <wp:start x="0" y="0"/>
                <wp:lineTo x="0" y="21308"/>
                <wp:lineTo x="21390" y="21308"/>
                <wp:lineTo x="21390" y="0"/>
                <wp:lineTo x="0" y="0"/>
              </wp:wrapPolygon>
            </wp:wrapTight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6FF">
        <w:t xml:space="preserve">time of basically 0. This isn’t surprising though because we know </w:t>
      </w:r>
      <w:r w:rsidR="00205062">
        <w:t>KNN</w:t>
      </w:r>
      <w:r w:rsidR="00CA46FF">
        <w:t xml:space="preserve">s to be lazy learners. </w:t>
      </w:r>
      <w:r w:rsidR="00136067">
        <w:t xml:space="preserve">Both the </w:t>
      </w:r>
      <w:r w:rsidR="007E2210">
        <w:t xml:space="preserve">confusion matrix and </w:t>
      </w:r>
      <w:r w:rsidR="004618FC">
        <w:t>ROC</w:t>
      </w:r>
      <w:r w:rsidR="007E2210">
        <w:t xml:space="preserve"> curve are interesting compared to the </w:t>
      </w:r>
      <w:r w:rsidR="00205062">
        <w:t>Decision Tree</w:t>
      </w:r>
      <w:r w:rsidR="007E2210">
        <w:t xml:space="preserve">. Below you will see how </w:t>
      </w:r>
      <w:r w:rsidR="000A13B2">
        <w:t xml:space="preserve">well the model did in predicting type 1 errors. </w:t>
      </w:r>
      <w:r w:rsidR="00101C0B">
        <w:t xml:space="preserve">Out of </w:t>
      </w:r>
      <w:r w:rsidR="00467142">
        <w:t>all</w:t>
      </w:r>
      <w:r w:rsidR="00101C0B">
        <w:t xml:space="preserve"> the models </w:t>
      </w:r>
      <w:r w:rsidR="00F261C4">
        <w:t xml:space="preserve">none of them did this </w:t>
      </w:r>
      <w:r w:rsidR="00CD1F20" w:rsidRPr="00101C0B">
        <w:rPr>
          <w:noProof/>
        </w:rPr>
        <w:drawing>
          <wp:anchor distT="0" distB="0" distL="114300" distR="114300" simplePos="0" relativeHeight="251685888" behindDoc="1" locked="0" layoutInCell="1" allowOverlap="1" wp14:anchorId="4CC5E0A0" wp14:editId="20CA5185">
            <wp:simplePos x="0" y="0"/>
            <wp:positionH relativeFrom="margin">
              <wp:align>left</wp:align>
            </wp:positionH>
            <wp:positionV relativeFrom="paragraph">
              <wp:posOffset>1377150</wp:posOffset>
            </wp:positionV>
            <wp:extent cx="2342267" cy="1995778"/>
            <wp:effectExtent l="0" t="0" r="1270" b="5080"/>
            <wp:wrapTight wrapText="bothSides">
              <wp:wrapPolygon edited="0">
                <wp:start x="0" y="0"/>
                <wp:lineTo x="0" y="21449"/>
                <wp:lineTo x="21436" y="21449"/>
                <wp:lineTo x="21436" y="0"/>
                <wp:lineTo x="0" y="0"/>
              </wp:wrapPolygon>
            </wp:wrapTight>
            <wp:docPr id="29" name="Picture 2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treemap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267" cy="199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1C4">
        <w:t xml:space="preserve">poorly. </w:t>
      </w:r>
      <w:r w:rsidR="00D72704">
        <w:t xml:space="preserve">The ROC curve as well is most bizarre, </w:t>
      </w:r>
      <w:r w:rsidR="00467142">
        <w:t>all</w:t>
      </w:r>
      <w:r w:rsidR="00D72704">
        <w:t xml:space="preserve"> the </w:t>
      </w:r>
      <w:r w:rsidR="00467142">
        <w:t>other curves</w:t>
      </w:r>
      <w:r w:rsidR="00D72704">
        <w:t xml:space="preserve"> </w:t>
      </w:r>
      <w:r w:rsidR="0071736D">
        <w:t xml:space="preserve">smoothed out where this curve has a sharp turn. This tells me there was probably a cluster of points where </w:t>
      </w:r>
      <w:r w:rsidR="00467142">
        <w:t>most of</w:t>
      </w:r>
      <w:r w:rsidR="0071736D">
        <w:t xml:space="preserve"> them were 0, but th</w:t>
      </w:r>
      <w:r w:rsidR="00467142">
        <w:t xml:space="preserve">ere was enough 1s in there to bring down the score significantly. This is one of the drawbacks of a </w:t>
      </w:r>
      <w:r w:rsidR="00205062">
        <w:t>KNN</w:t>
      </w:r>
      <w:r w:rsidR="00467142">
        <w:t xml:space="preserve"> compared to a </w:t>
      </w:r>
      <w:r w:rsidR="00205062">
        <w:t>Decision Tree</w:t>
      </w:r>
      <w:r w:rsidR="00467142">
        <w:t xml:space="preserve">. </w:t>
      </w:r>
    </w:p>
    <w:p w14:paraId="3D89FB16" w14:textId="4FC705F2" w:rsidR="00FE40C7" w:rsidRPr="00FE40C7" w:rsidRDefault="00FE40C7" w:rsidP="00FE40C7">
      <w:pPr>
        <w:spacing w:line="240" w:lineRule="auto"/>
        <w:ind w:firstLine="0"/>
        <w:jc w:val="center"/>
        <w:rPr>
          <w:sz w:val="32"/>
          <w:szCs w:val="32"/>
        </w:rPr>
      </w:pPr>
      <w:r w:rsidRPr="00FE40C7">
        <w:rPr>
          <w:sz w:val="32"/>
          <w:szCs w:val="32"/>
        </w:rPr>
        <w:t>Dataset 2: Customer Churn</w:t>
      </w:r>
    </w:p>
    <w:p w14:paraId="7A33D271" w14:textId="03DECB63" w:rsidR="00101C0B" w:rsidRDefault="007F7A91" w:rsidP="003B2423">
      <w:pPr>
        <w:spacing w:line="360" w:lineRule="auto"/>
      </w:pPr>
      <w:r w:rsidRPr="00930218">
        <w:drawing>
          <wp:anchor distT="0" distB="0" distL="114300" distR="114300" simplePos="0" relativeHeight="251691008" behindDoc="1" locked="0" layoutInCell="1" allowOverlap="1" wp14:anchorId="1DF1975D" wp14:editId="03AB9AF6">
            <wp:simplePos x="0" y="0"/>
            <wp:positionH relativeFrom="margin">
              <wp:posOffset>447040</wp:posOffset>
            </wp:positionH>
            <wp:positionV relativeFrom="paragraph">
              <wp:posOffset>101600</wp:posOffset>
            </wp:positionV>
            <wp:extent cx="2434590" cy="1824355"/>
            <wp:effectExtent l="0" t="0" r="3810" b="4445"/>
            <wp:wrapTight wrapText="bothSides">
              <wp:wrapPolygon edited="0">
                <wp:start x="0" y="0"/>
                <wp:lineTo x="0" y="21427"/>
                <wp:lineTo x="21465" y="21427"/>
                <wp:lineTo x="214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125">
        <w:drawing>
          <wp:anchor distT="0" distB="0" distL="114300" distR="114300" simplePos="0" relativeHeight="251692032" behindDoc="1" locked="0" layoutInCell="1" allowOverlap="1" wp14:anchorId="4F0C0956" wp14:editId="03F0B871">
            <wp:simplePos x="0" y="0"/>
            <wp:positionH relativeFrom="column">
              <wp:posOffset>3009900</wp:posOffset>
            </wp:positionH>
            <wp:positionV relativeFrom="paragraph">
              <wp:posOffset>67945</wp:posOffset>
            </wp:positionV>
            <wp:extent cx="2264410" cy="1905000"/>
            <wp:effectExtent l="0" t="0" r="2540" b="0"/>
            <wp:wrapTight wrapText="bothSides">
              <wp:wrapPolygon edited="0">
                <wp:start x="0" y="0"/>
                <wp:lineTo x="0" y="21384"/>
                <wp:lineTo x="21443" y="21384"/>
                <wp:lineTo x="2144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C1185" w14:textId="394E0D38" w:rsidR="00A61CCB" w:rsidRDefault="004618FC" w:rsidP="003B2423">
      <w:pPr>
        <w:spacing w:line="360" w:lineRule="auto"/>
        <w:rPr>
          <w:noProof/>
        </w:rPr>
      </w:pPr>
      <w:r w:rsidRPr="0065537E">
        <w:drawing>
          <wp:anchor distT="0" distB="0" distL="114300" distR="114300" simplePos="0" relativeHeight="251693056" behindDoc="1" locked="0" layoutInCell="1" allowOverlap="1" wp14:anchorId="74532A50" wp14:editId="025DFEAE">
            <wp:simplePos x="0" y="0"/>
            <wp:positionH relativeFrom="margin">
              <wp:align>right</wp:align>
            </wp:positionH>
            <wp:positionV relativeFrom="paragraph">
              <wp:posOffset>1762125</wp:posOffset>
            </wp:positionV>
            <wp:extent cx="215265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409" y="21076"/>
                <wp:lineTo x="21409" y="0"/>
                <wp:lineTo x="0" y="0"/>
              </wp:wrapPolygon>
            </wp:wrapTight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3F2">
        <w:t xml:space="preserve">This dataset is all about customer churn. To the </w:t>
      </w:r>
      <w:r w:rsidR="007F7A91">
        <w:t>above</w:t>
      </w:r>
      <w:r w:rsidR="008433F2">
        <w:t xml:space="preserve"> is the list of each model, including the second versions of my </w:t>
      </w:r>
      <w:r w:rsidR="00205062">
        <w:t>Boosting</w:t>
      </w:r>
      <w:r w:rsidR="008433F2">
        <w:t xml:space="preserve"> and </w:t>
      </w:r>
      <w:r w:rsidR="00205062">
        <w:t>SVM</w:t>
      </w:r>
      <w:r w:rsidR="008433F2">
        <w:t xml:space="preserve"> models</w:t>
      </w:r>
      <w:r w:rsidR="00412C4E">
        <w:t xml:space="preserve">. </w:t>
      </w:r>
      <w:r w:rsidR="0065311E">
        <w:t>Like before, this table is ordered by how well each model performed</w:t>
      </w:r>
      <w:r w:rsidR="00705A5E">
        <w:t xml:space="preserve">. </w:t>
      </w:r>
      <w:r w:rsidR="009F40EF">
        <w:t xml:space="preserve">Here we see the second version of the </w:t>
      </w:r>
      <w:r w:rsidR="00205062">
        <w:t>SVM</w:t>
      </w:r>
      <w:r w:rsidR="009F40EF">
        <w:t xml:space="preserve"> model </w:t>
      </w:r>
      <w:proofErr w:type="gramStart"/>
      <w:r w:rsidR="009F40EF">
        <w:t>out performed</w:t>
      </w:r>
      <w:proofErr w:type="gramEnd"/>
      <w:r w:rsidR="009F40EF">
        <w:t xml:space="preserve"> every model, and even the first draft of our </w:t>
      </w:r>
      <w:r w:rsidR="00205062">
        <w:t>SVM</w:t>
      </w:r>
      <w:r w:rsidR="009F40EF">
        <w:t xml:space="preserve"> model by </w:t>
      </w:r>
      <w:r w:rsidR="00197A22">
        <w:t>roughly .08!</w:t>
      </w:r>
      <w:r w:rsidR="00900768">
        <w:t xml:space="preserve"> </w:t>
      </w:r>
      <w:r w:rsidR="009B7650">
        <w:t xml:space="preserve">To confirm </w:t>
      </w:r>
      <w:r w:rsidR="009B7650">
        <w:lastRenderedPageBreak/>
        <w:t xml:space="preserve">these </w:t>
      </w:r>
      <w:proofErr w:type="gramStart"/>
      <w:r w:rsidR="009B7650">
        <w:t>numbers</w:t>
      </w:r>
      <w:proofErr w:type="gramEnd"/>
      <w:r w:rsidR="009B7650">
        <w:t xml:space="preserve"> I ran a cross validation with 10 folds and found these metrics in the chart </w:t>
      </w:r>
      <w:r w:rsidR="00580380">
        <w:t>below</w:t>
      </w:r>
      <w:r w:rsidR="009B7650">
        <w:t xml:space="preserve">. </w:t>
      </w:r>
      <w:r w:rsidR="00C26F4F">
        <w:t xml:space="preserve">Our </w:t>
      </w:r>
      <w:r w:rsidR="00205062">
        <w:t>SVM</w:t>
      </w:r>
      <w:r w:rsidR="00C26F4F">
        <w:t xml:space="preserve"> model still comes out on top, but after that things tend to shift around. </w:t>
      </w:r>
      <w:r w:rsidR="00112C0F">
        <w:t xml:space="preserve">Again, this speaks to the importance of running a cross validation search instead of taking the word of one normal </w:t>
      </w:r>
      <w:proofErr w:type="spellStart"/>
      <w:r w:rsidR="00112C0F">
        <w:t>train_test_</w:t>
      </w:r>
      <w:proofErr w:type="gramStart"/>
      <w:r w:rsidR="00112C0F">
        <w:t>split</w:t>
      </w:r>
      <w:proofErr w:type="spellEnd"/>
      <w:r w:rsidR="00F51293">
        <w:t>.</w:t>
      </w:r>
      <w:r w:rsidR="00391300">
        <w:rPr>
          <w:noProof/>
        </w:rPr>
        <w:t>.</w:t>
      </w:r>
      <w:proofErr w:type="gramEnd"/>
      <w:r w:rsidR="00391300" w:rsidRPr="00391300">
        <w:rPr>
          <w:noProof/>
        </w:rPr>
        <w:t xml:space="preserve"> </w:t>
      </w:r>
      <w:r w:rsidR="00181D81">
        <w:rPr>
          <w:noProof/>
        </w:rPr>
        <w:t xml:space="preserve">We don’t have enough room to cover all models so we will only examine the top 3. </w:t>
      </w:r>
      <w:r w:rsidR="006D3928">
        <w:rPr>
          <w:noProof/>
        </w:rPr>
        <w:t xml:space="preserve">Something I found interesting is how deceptive looking at one metric can be. If we look at the </w:t>
      </w:r>
      <w:r w:rsidR="003E520E" w:rsidRPr="003E520E">
        <w:rPr>
          <w:noProof/>
        </w:rPr>
        <w:drawing>
          <wp:anchor distT="0" distB="0" distL="114300" distR="114300" simplePos="0" relativeHeight="251694080" behindDoc="1" locked="0" layoutInCell="1" allowOverlap="1" wp14:anchorId="732D8790" wp14:editId="3F75E0D2">
            <wp:simplePos x="0" y="0"/>
            <wp:positionH relativeFrom="margin">
              <wp:align>left</wp:align>
            </wp:positionH>
            <wp:positionV relativeFrom="paragraph">
              <wp:posOffset>1609725</wp:posOffset>
            </wp:positionV>
            <wp:extent cx="2152650" cy="1833880"/>
            <wp:effectExtent l="0" t="0" r="0" b="0"/>
            <wp:wrapTight wrapText="bothSides">
              <wp:wrapPolygon edited="0">
                <wp:start x="0" y="0"/>
                <wp:lineTo x="0" y="21316"/>
                <wp:lineTo x="21409" y="21316"/>
                <wp:lineTo x="21409" y="0"/>
                <wp:lineTo x="0" y="0"/>
              </wp:wrapPolygon>
            </wp:wrapTight>
            <wp:docPr id="25" name="Picture 2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treemap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928">
        <w:rPr>
          <w:noProof/>
        </w:rPr>
        <w:t xml:space="preserve">confusion matrix below, we will see </w:t>
      </w:r>
      <w:r w:rsidR="003E520E">
        <w:rPr>
          <w:noProof/>
        </w:rPr>
        <w:t xml:space="preserve">in terms of a precision score, the </w:t>
      </w:r>
      <w:r w:rsidR="00205062">
        <w:rPr>
          <w:noProof/>
        </w:rPr>
        <w:t>SVM</w:t>
      </w:r>
      <w:r w:rsidR="003E520E">
        <w:rPr>
          <w:noProof/>
        </w:rPr>
        <w:t xml:space="preserve"> did really well, but in overall accuracy it did poorly. Infact, if we were to change the initial graph above to focus </w:t>
      </w:r>
      <w:r w:rsidRPr="002215A8">
        <w:rPr>
          <w:noProof/>
        </w:rPr>
        <w:drawing>
          <wp:anchor distT="0" distB="0" distL="114300" distR="114300" simplePos="0" relativeHeight="251695104" behindDoc="1" locked="0" layoutInCell="1" allowOverlap="1" wp14:anchorId="57C9C72A" wp14:editId="4BD3FF81">
            <wp:simplePos x="0" y="0"/>
            <wp:positionH relativeFrom="margin">
              <wp:align>right</wp:align>
            </wp:positionH>
            <wp:positionV relativeFrom="paragraph">
              <wp:posOffset>1543050</wp:posOffset>
            </wp:positionV>
            <wp:extent cx="2248535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11" y="21459"/>
                <wp:lineTo x="2141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20E">
        <w:rPr>
          <w:noProof/>
        </w:rPr>
        <w:t>on accuracy instead of precision, this is what the top 3 would look like.</w:t>
      </w:r>
      <w:r w:rsidR="00E63666">
        <w:rPr>
          <w:noProof/>
        </w:rPr>
        <w:t xml:space="preserve"> It is very important when you pick a metric you want to optimize for, that you are willing to sacrifice performance in the other areas. It isn’t a guarentee you will loose performance, but each model is highly suceptible </w:t>
      </w:r>
      <w:r w:rsidR="00A61CCB">
        <w:rPr>
          <w:noProof/>
        </w:rPr>
        <w:t xml:space="preserve">towards this and can be negatively effected as such. Now, onto our first model. </w:t>
      </w:r>
    </w:p>
    <w:p w14:paraId="19E36076" w14:textId="47969DD0" w:rsidR="006445CC" w:rsidRDefault="007144DB" w:rsidP="003B2423">
      <w:pPr>
        <w:spacing w:line="360" w:lineRule="auto"/>
        <w:rPr>
          <w:noProof/>
        </w:rPr>
      </w:pPr>
      <w:r w:rsidRPr="008B59D9">
        <w:rPr>
          <w:b/>
          <w:bCs/>
        </w:rPr>
        <w:drawing>
          <wp:anchor distT="0" distB="0" distL="114300" distR="114300" simplePos="0" relativeHeight="251696128" behindDoc="1" locked="0" layoutInCell="1" allowOverlap="1" wp14:anchorId="596045CB" wp14:editId="617857E8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2626982" cy="2238375"/>
            <wp:effectExtent l="0" t="0" r="2540" b="0"/>
            <wp:wrapTight wrapText="bothSides">
              <wp:wrapPolygon edited="0">
                <wp:start x="0" y="0"/>
                <wp:lineTo x="0" y="21324"/>
                <wp:lineTo x="21464" y="21324"/>
                <wp:lineTo x="21464" y="0"/>
                <wp:lineTo x="0" y="0"/>
              </wp:wrapPolygon>
            </wp:wrapTight>
            <wp:docPr id="32" name="Picture 3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treemap 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8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F4B">
        <w:rPr>
          <w:noProof/>
        </w:rPr>
        <w:t xml:space="preserve">The </w:t>
      </w:r>
      <w:r w:rsidR="00205062">
        <w:rPr>
          <w:noProof/>
        </w:rPr>
        <w:t>MLP</w:t>
      </w:r>
      <w:r w:rsidR="00996A5E">
        <w:rPr>
          <w:noProof/>
        </w:rPr>
        <w:t xml:space="preserve"> model </w:t>
      </w:r>
      <w:r w:rsidR="008B59D9">
        <w:rPr>
          <w:noProof/>
        </w:rPr>
        <w:t xml:space="preserve">performed best overall as seen in the confusin matrix. Again, this is most likely due to the fact that a </w:t>
      </w:r>
      <w:r w:rsidR="00205062">
        <w:rPr>
          <w:noProof/>
        </w:rPr>
        <w:t>Neural Network</w:t>
      </w:r>
      <w:r w:rsidR="008B59D9">
        <w:rPr>
          <w:noProof/>
        </w:rPr>
        <w:t xml:space="preserve">work is </w:t>
      </w:r>
      <w:r w:rsidR="00B517C6">
        <w:rPr>
          <w:noProof/>
        </w:rPr>
        <w:t xml:space="preserve">aimed towards creating the best balanced model by adjusting the weights and layers within the model. As you tune your </w:t>
      </w:r>
      <w:r w:rsidR="00205062">
        <w:rPr>
          <w:noProof/>
        </w:rPr>
        <w:t>MLP</w:t>
      </w:r>
      <w:r w:rsidR="00B517C6">
        <w:rPr>
          <w:noProof/>
        </w:rPr>
        <w:t xml:space="preserve"> model, you can be assured </w:t>
      </w:r>
      <w:r w:rsidR="009A3C65">
        <w:rPr>
          <w:noProof/>
        </w:rPr>
        <w:t xml:space="preserve">the resulting model will be a model </w:t>
      </w:r>
      <w:r w:rsidR="00500EF4">
        <w:rPr>
          <w:noProof/>
        </w:rPr>
        <w:t xml:space="preserve">best suited for any of the 3 metrics, but you do need to be aware of time when working with an </w:t>
      </w:r>
      <w:r w:rsidR="00205062">
        <w:rPr>
          <w:noProof/>
        </w:rPr>
        <w:t>MLP</w:t>
      </w:r>
      <w:r w:rsidR="00500EF4">
        <w:rPr>
          <w:noProof/>
        </w:rPr>
        <w:t xml:space="preserve"> model as they can be one of the most labor intesive models out there.</w:t>
      </w:r>
    </w:p>
    <w:p w14:paraId="3514EA7A" w14:textId="77777777" w:rsidR="007144DB" w:rsidRDefault="007144DB" w:rsidP="003B2423">
      <w:pPr>
        <w:spacing w:line="360" w:lineRule="auto"/>
        <w:rPr>
          <w:noProof/>
        </w:rPr>
      </w:pPr>
    </w:p>
    <w:p w14:paraId="0B6D11DC" w14:textId="691E49EA" w:rsidR="006B1AC0" w:rsidRDefault="00582B0C" w:rsidP="003B2423">
      <w:pPr>
        <w:spacing w:line="360" w:lineRule="auto"/>
        <w:rPr>
          <w:noProof/>
        </w:rPr>
      </w:pPr>
      <w:r w:rsidRPr="00582B0C"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74C6B289" wp14:editId="0C15F2FE">
            <wp:simplePos x="0" y="0"/>
            <wp:positionH relativeFrom="margin">
              <wp:posOffset>3457575</wp:posOffset>
            </wp:positionH>
            <wp:positionV relativeFrom="paragraph">
              <wp:posOffset>1990725</wp:posOffset>
            </wp:positionV>
            <wp:extent cx="2392045" cy="2038350"/>
            <wp:effectExtent l="0" t="0" r="8255" b="0"/>
            <wp:wrapTight wrapText="bothSides">
              <wp:wrapPolygon edited="0">
                <wp:start x="0" y="0"/>
                <wp:lineTo x="0" y="21398"/>
                <wp:lineTo x="21503" y="21398"/>
                <wp:lineTo x="21503" y="0"/>
                <wp:lineTo x="0" y="0"/>
              </wp:wrapPolygon>
            </wp:wrapTight>
            <wp:docPr id="33" name="Picture 3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treemap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4DB">
        <w:rPr>
          <w:noProof/>
        </w:rPr>
        <w:t xml:space="preserve">Next up is the </w:t>
      </w:r>
      <w:r w:rsidR="00205062">
        <w:rPr>
          <w:noProof/>
        </w:rPr>
        <w:t>Decision Tree</w:t>
      </w:r>
      <w:r>
        <w:rPr>
          <w:noProof/>
        </w:rPr>
        <w:t xml:space="preserve">. Again, </w:t>
      </w:r>
      <w:r w:rsidR="0038020C">
        <w:rPr>
          <w:noProof/>
        </w:rPr>
        <w:t xml:space="preserve">where a </w:t>
      </w:r>
      <w:r w:rsidR="00205062">
        <w:rPr>
          <w:noProof/>
        </w:rPr>
        <w:t>Decision Tree</w:t>
      </w:r>
      <w:r w:rsidR="0038020C">
        <w:rPr>
          <w:noProof/>
        </w:rPr>
        <w:t xml:space="preserve"> isn’t biased or more prone to lean towards one score or another, it isn’t hard to see why </w:t>
      </w:r>
      <w:r w:rsidR="004E6D62">
        <w:rPr>
          <w:noProof/>
        </w:rPr>
        <w:t xml:space="preserve">on paper this model seems so good. We sacrifice predicting </w:t>
      </w:r>
      <w:r w:rsidR="00405F8E">
        <w:rPr>
          <w:noProof/>
        </w:rPr>
        <w:t xml:space="preserve">they would churn when in reality they didn’t so we could increase the number of people we target for an ad campaign, for example. </w:t>
      </w:r>
      <w:r w:rsidR="00412D50">
        <w:rPr>
          <w:noProof/>
        </w:rPr>
        <w:t>Even though the tree is pretty sh</w:t>
      </w:r>
      <w:r w:rsidR="00A61FBC">
        <w:rPr>
          <w:noProof/>
        </w:rPr>
        <w:t xml:space="preserve">allow with a depth of 2, we know that this is the best combination for our learning curve, roc curve, and focusing on a precision score. </w:t>
      </w:r>
      <w:r w:rsidR="00E51C7B">
        <w:rPr>
          <w:noProof/>
        </w:rPr>
        <w:t xml:space="preserve">Just by looking at the ROC curve, we know our model suffers from this type of optimization. </w:t>
      </w:r>
      <w:r w:rsidR="005E0C65">
        <w:rPr>
          <w:noProof/>
        </w:rPr>
        <w:t xml:space="preserve">A model that is well balanced with have a more gradual curve instead of the sharp points you see on the graph. </w:t>
      </w:r>
    </w:p>
    <w:p w14:paraId="6E2DBF45" w14:textId="00E2FCA7" w:rsidR="006B1AC0" w:rsidRDefault="006B1AC0" w:rsidP="003B2423">
      <w:pPr>
        <w:spacing w:line="360" w:lineRule="auto"/>
        <w:rPr>
          <w:noProof/>
        </w:rPr>
      </w:pPr>
      <w:r w:rsidRPr="00A61FBC">
        <w:rPr>
          <w:noProof/>
        </w:rPr>
        <w:drawing>
          <wp:anchor distT="0" distB="0" distL="114300" distR="114300" simplePos="0" relativeHeight="251698176" behindDoc="1" locked="0" layoutInCell="1" allowOverlap="1" wp14:anchorId="7B4CAE63" wp14:editId="2BA7BC4F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581275" cy="1966685"/>
            <wp:effectExtent l="0" t="0" r="0" b="0"/>
            <wp:wrapTight wrapText="bothSides">
              <wp:wrapPolygon edited="0">
                <wp:start x="0" y="0"/>
                <wp:lineTo x="0" y="21342"/>
                <wp:lineTo x="21361" y="21342"/>
                <wp:lineTo x="21361" y="0"/>
                <wp:lineTo x="0" y="0"/>
              </wp:wrapPolygon>
            </wp:wrapTight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6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380FF" w14:textId="56EA9856" w:rsidR="007144DB" w:rsidRDefault="007144DB" w:rsidP="003B2423">
      <w:pPr>
        <w:spacing w:line="360" w:lineRule="auto"/>
        <w:rPr>
          <w:noProof/>
        </w:rPr>
      </w:pPr>
    </w:p>
    <w:p w14:paraId="62E3C126" w14:textId="4E1D2D87" w:rsidR="0065537E" w:rsidRDefault="0065537E" w:rsidP="003B2423">
      <w:pPr>
        <w:spacing w:line="360" w:lineRule="auto"/>
      </w:pPr>
    </w:p>
    <w:p w14:paraId="116E6D03" w14:textId="59780670" w:rsidR="00753731" w:rsidRDefault="00753731" w:rsidP="003B2423">
      <w:pPr>
        <w:spacing w:line="360" w:lineRule="auto"/>
      </w:pPr>
    </w:p>
    <w:p w14:paraId="69A9589E" w14:textId="300FCFD5" w:rsidR="000C1C3F" w:rsidRDefault="000C1C3F" w:rsidP="007D1A21">
      <w:pPr>
        <w:ind w:firstLine="0"/>
        <w:rPr>
          <w:b/>
          <w:bCs/>
        </w:rPr>
      </w:pPr>
    </w:p>
    <w:p w14:paraId="17C60860" w14:textId="3C3E9562" w:rsidR="00345018" w:rsidRPr="00345018" w:rsidRDefault="00345018" w:rsidP="008C4F18">
      <w:pPr>
        <w:ind w:firstLine="0"/>
        <w:rPr>
          <w:b/>
          <w:bCs/>
        </w:rPr>
      </w:pPr>
    </w:p>
    <w:p w14:paraId="4D957BED" w14:textId="4482670E" w:rsidR="000C529C" w:rsidRDefault="000C529C" w:rsidP="000C529C"/>
    <w:p w14:paraId="346408DF" w14:textId="69FA27C5" w:rsidR="000C529C" w:rsidRDefault="009D0F21" w:rsidP="004618FC">
      <w:pPr>
        <w:spacing w:line="360" w:lineRule="auto"/>
      </w:pPr>
      <w:r>
        <w:t xml:space="preserve">Coming to learn the rules of machine learning, especially in supervised learning can be extremely challenging. It involves </w:t>
      </w:r>
      <w:r w:rsidR="003D6685">
        <w:t xml:space="preserve">lots of study, experiments, and practice. </w:t>
      </w:r>
      <w:r w:rsidR="001B02DD">
        <w:t xml:space="preserve">Knowing how </w:t>
      </w:r>
      <w:r w:rsidR="00205062">
        <w:t>Decision Tree</w:t>
      </w:r>
      <w:r w:rsidR="001B02DD">
        <w:t xml:space="preserve">s split their nodes, or why </w:t>
      </w:r>
      <w:r w:rsidR="00205062">
        <w:t>KNN</w:t>
      </w:r>
      <w:r w:rsidR="001B02DD">
        <w:t xml:space="preserve"> clusters certain points together, or why a </w:t>
      </w:r>
      <w:r w:rsidR="00205062">
        <w:t>Boosting</w:t>
      </w:r>
      <w:r w:rsidR="001B02DD">
        <w:t xml:space="preserve"> model doesn’t tend to over fit, </w:t>
      </w:r>
      <w:r w:rsidR="00A30F77">
        <w:t xml:space="preserve">or why a </w:t>
      </w:r>
      <w:r w:rsidR="00205062">
        <w:t>Neural Network</w:t>
      </w:r>
      <w:r w:rsidR="00A30F77">
        <w:t xml:space="preserve"> will </w:t>
      </w:r>
      <w:r w:rsidR="00FA16B2">
        <w:t>often</w:t>
      </w:r>
      <w:r w:rsidR="00A30F77">
        <w:t xml:space="preserve"> come out balanced and have a better accuracy score, and why </w:t>
      </w:r>
      <w:r w:rsidR="00205062">
        <w:t>SVM</w:t>
      </w:r>
      <w:r w:rsidR="00A30F77">
        <w:t xml:space="preserve">s </w:t>
      </w:r>
      <w:r w:rsidR="006F2CE6">
        <w:t>even need a polynomial kernel is what makes someone</w:t>
      </w:r>
      <w:r w:rsidR="00FA16B2">
        <w:t xml:space="preserve"> a pro. This is not something we come to overnight. </w:t>
      </w:r>
      <w:r w:rsidR="00733851">
        <w:t>The 10,000-hour rule may be understating how long it will take for someone to really reach this statu</w:t>
      </w:r>
      <w:r w:rsidR="00205062">
        <w:t xml:space="preserve">re. </w:t>
      </w:r>
      <w:r w:rsidR="003D6685">
        <w:t>Why then</w:t>
      </w:r>
      <w:r w:rsidR="00DB3C66">
        <w:t xml:space="preserve"> is it important to learn them? </w:t>
      </w:r>
      <w:proofErr w:type="gramStart"/>
      <w:r w:rsidR="00DB3C66">
        <w:t>So</w:t>
      </w:r>
      <w:proofErr w:type="gramEnd"/>
      <w:r w:rsidR="00DB3C66">
        <w:t xml:space="preserve"> we may be the change</w:t>
      </w:r>
      <w:r w:rsidR="00D2184D">
        <w:t xml:space="preserve"> and use them in ways others have not even dreamed of, this is the art of machine learning. </w:t>
      </w:r>
    </w:p>
    <w:p w14:paraId="1F318947" w14:textId="373C64C6" w:rsidR="00E0355F" w:rsidRDefault="00E0355F"/>
    <w:p w14:paraId="2089D6C8" w14:textId="77777777" w:rsidR="004618FC" w:rsidRDefault="004618FC"/>
    <w:p w14:paraId="48AD67E3" w14:textId="77777777" w:rsidR="004618FC" w:rsidRDefault="004618FC"/>
    <w:p w14:paraId="5BAEE4C0" w14:textId="77777777" w:rsidR="004618FC" w:rsidRDefault="004618FC"/>
    <w:p w14:paraId="07AA01DC" w14:textId="77777777" w:rsidR="005E0C65" w:rsidRDefault="005E0C65"/>
    <w:sdt>
      <w:sdtPr>
        <w:id w:val="-142648880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F5B241D" w14:textId="77777777" w:rsidR="00D878B6" w:rsidRDefault="00D878B6" w:rsidP="00D878B6">
          <w:r>
            <w:t>Attributions</w:t>
          </w:r>
        </w:p>
        <w:p w14:paraId="2F9E1130" w14:textId="77777777" w:rsidR="00C43822" w:rsidRDefault="00C43822" w:rsidP="00C43822">
          <w:pPr>
            <w:ind w:firstLine="0"/>
          </w:pPr>
          <w:r w:rsidRPr="00E0355F">
            <w:t xml:space="preserve">Scikit-learn: Machine Learning in Python, </w:t>
          </w:r>
          <w:proofErr w:type="spellStart"/>
          <w:r w:rsidRPr="00E0355F">
            <w:t>Pedregosa</w:t>
          </w:r>
          <w:proofErr w:type="spellEnd"/>
          <w:r w:rsidRPr="00E0355F">
            <w:t xml:space="preserve"> et al., JMLR 12, pp. 2825-2830, 2011</w:t>
          </w:r>
        </w:p>
        <w:p w14:paraId="5E0633B4" w14:textId="77777777" w:rsidR="00C43822" w:rsidRDefault="00C43822" w:rsidP="00C43822">
          <w:pPr>
            <w:ind w:firstLine="0"/>
          </w:pPr>
        </w:p>
        <w:p w14:paraId="2EFA755B" w14:textId="77777777" w:rsidR="00C43822" w:rsidRDefault="00C43822" w:rsidP="00C43822">
          <w:pPr>
            <w:ind w:firstLine="0"/>
          </w:pPr>
          <w:r w:rsidRPr="00BA3F5E">
            <w:t>Gladwell, Malcolm. Outliers: The Story of Success. New York: Little, Brown and Co., 2008</w:t>
          </w:r>
        </w:p>
        <w:p w14:paraId="5974EC4A" w14:textId="77777777" w:rsidR="00C43822" w:rsidRDefault="00C43822" w:rsidP="00C43822">
          <w:pPr>
            <w:ind w:firstLine="0"/>
          </w:pPr>
        </w:p>
        <w:p w14:paraId="7599B09D" w14:textId="77777777" w:rsidR="00C43822" w:rsidRDefault="00C43822" w:rsidP="00C43822">
          <w:pPr>
            <w:ind w:firstLine="0"/>
          </w:pPr>
          <w:r w:rsidRPr="00BB49C8">
            <w:t xml:space="preserve">Sievert, S. (2018). Altair: Interactive statistical visualizations for python. Journal of </w:t>
          </w:r>
          <w:proofErr w:type="gramStart"/>
          <w:r w:rsidRPr="00BB49C8">
            <w:t>Open Source</w:t>
          </w:r>
          <w:proofErr w:type="gramEnd"/>
          <w:r>
            <w:t xml:space="preserve"> </w:t>
          </w:r>
          <w:r w:rsidRPr="00BB49C8">
            <w:t>Software, 3(32), 1057</w:t>
          </w:r>
        </w:p>
        <w:p w14:paraId="54310D12" w14:textId="2B0BE0C9" w:rsidR="00080C97" w:rsidRDefault="00D878B6" w:rsidP="00E0355F">
          <w:pPr>
            <w:ind w:firstLine="0"/>
            <w:rPr>
              <w:b/>
              <w:bCs/>
            </w:rPr>
          </w:pPr>
        </w:p>
      </w:sdtContent>
    </w:sdt>
    <w:p w14:paraId="4731CB52" w14:textId="77777777" w:rsidR="00BB49C8" w:rsidRDefault="00BB49C8" w:rsidP="00E0355F">
      <w:pPr>
        <w:ind w:firstLine="0"/>
      </w:pPr>
    </w:p>
    <w:sectPr w:rsidR="00BB49C8">
      <w:headerReference w:type="default" r:id="rId38"/>
      <w:headerReference w:type="firs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B5E0" w14:textId="77777777" w:rsidR="00D75ACC" w:rsidRDefault="00D75ACC">
      <w:pPr>
        <w:spacing w:line="240" w:lineRule="auto"/>
      </w:pPr>
      <w:r>
        <w:separator/>
      </w:r>
    </w:p>
  </w:endnote>
  <w:endnote w:type="continuationSeparator" w:id="0">
    <w:p w14:paraId="6407028C" w14:textId="77777777" w:rsidR="00D75ACC" w:rsidRDefault="00D7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1FA7" w14:textId="77777777" w:rsidR="00D75ACC" w:rsidRDefault="00D75ACC">
      <w:pPr>
        <w:spacing w:line="240" w:lineRule="auto"/>
      </w:pPr>
      <w:r>
        <w:separator/>
      </w:r>
    </w:p>
  </w:footnote>
  <w:footnote w:type="continuationSeparator" w:id="0">
    <w:p w14:paraId="78145CFC" w14:textId="77777777" w:rsidR="00D75ACC" w:rsidRDefault="00D75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26B5" w14:textId="44D88838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97FB9731F08F48A1AB3804979CE5BFC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5C4A75">
          <w:t>Fuqua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F6C2" w14:textId="5D3916F2" w:rsidR="00080C97" w:rsidRDefault="000E7F51">
    <w:pPr>
      <w:pStyle w:val="Header"/>
    </w:pPr>
    <w:r>
      <w:t xml:space="preserve">Fuqua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047513B"/>
    <w:multiLevelType w:val="hybridMultilevel"/>
    <w:tmpl w:val="D6064FD0"/>
    <w:lvl w:ilvl="0" w:tplc="E31A19F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C024C4D"/>
    <w:multiLevelType w:val="hybridMultilevel"/>
    <w:tmpl w:val="B3E0186A"/>
    <w:lvl w:ilvl="0" w:tplc="C25487C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090636">
    <w:abstractNumId w:val="9"/>
  </w:num>
  <w:num w:numId="2" w16cid:durableId="1219979612">
    <w:abstractNumId w:val="7"/>
  </w:num>
  <w:num w:numId="3" w16cid:durableId="1385176908">
    <w:abstractNumId w:val="6"/>
  </w:num>
  <w:num w:numId="4" w16cid:durableId="1470050023">
    <w:abstractNumId w:val="5"/>
  </w:num>
  <w:num w:numId="5" w16cid:durableId="396977417">
    <w:abstractNumId w:val="4"/>
  </w:num>
  <w:num w:numId="6" w16cid:durableId="443043597">
    <w:abstractNumId w:val="8"/>
  </w:num>
  <w:num w:numId="7" w16cid:durableId="1549606605">
    <w:abstractNumId w:val="3"/>
  </w:num>
  <w:num w:numId="8" w16cid:durableId="276910779">
    <w:abstractNumId w:val="2"/>
  </w:num>
  <w:num w:numId="9" w16cid:durableId="202448717">
    <w:abstractNumId w:val="1"/>
  </w:num>
  <w:num w:numId="10" w16cid:durableId="1544827418">
    <w:abstractNumId w:val="0"/>
  </w:num>
  <w:num w:numId="11" w16cid:durableId="156574987">
    <w:abstractNumId w:val="11"/>
  </w:num>
  <w:num w:numId="12" w16cid:durableId="702173616">
    <w:abstractNumId w:val="15"/>
  </w:num>
  <w:num w:numId="13" w16cid:durableId="1037394183">
    <w:abstractNumId w:val="16"/>
  </w:num>
  <w:num w:numId="14" w16cid:durableId="1440176780">
    <w:abstractNumId w:val="14"/>
  </w:num>
  <w:num w:numId="15" w16cid:durableId="1793017142">
    <w:abstractNumId w:val="10"/>
  </w:num>
  <w:num w:numId="16" w16cid:durableId="1208371011">
    <w:abstractNumId w:val="12"/>
  </w:num>
  <w:num w:numId="17" w16cid:durableId="1552690368">
    <w:abstractNumId w:val="17"/>
  </w:num>
  <w:num w:numId="18" w16cid:durableId="1151872282">
    <w:abstractNumId w:val="13"/>
  </w:num>
  <w:num w:numId="19" w16cid:durableId="625275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51"/>
    <w:rsid w:val="00000BDE"/>
    <w:rsid w:val="00001757"/>
    <w:rsid w:val="00003E84"/>
    <w:rsid w:val="00006BCE"/>
    <w:rsid w:val="00011125"/>
    <w:rsid w:val="00015692"/>
    <w:rsid w:val="0001573B"/>
    <w:rsid w:val="00015FAF"/>
    <w:rsid w:val="00025FA7"/>
    <w:rsid w:val="0002608A"/>
    <w:rsid w:val="00033F4C"/>
    <w:rsid w:val="00037049"/>
    <w:rsid w:val="00050E0B"/>
    <w:rsid w:val="00060162"/>
    <w:rsid w:val="000609A9"/>
    <w:rsid w:val="00065862"/>
    <w:rsid w:val="00066FE9"/>
    <w:rsid w:val="00072B47"/>
    <w:rsid w:val="00074D15"/>
    <w:rsid w:val="0007501E"/>
    <w:rsid w:val="00080C97"/>
    <w:rsid w:val="0008385D"/>
    <w:rsid w:val="00087AD9"/>
    <w:rsid w:val="000909B9"/>
    <w:rsid w:val="000921A4"/>
    <w:rsid w:val="00095FBC"/>
    <w:rsid w:val="000A114F"/>
    <w:rsid w:val="000A13B2"/>
    <w:rsid w:val="000A3887"/>
    <w:rsid w:val="000A660D"/>
    <w:rsid w:val="000B092E"/>
    <w:rsid w:val="000B0B81"/>
    <w:rsid w:val="000B2F4B"/>
    <w:rsid w:val="000C1C3F"/>
    <w:rsid w:val="000C2709"/>
    <w:rsid w:val="000C529C"/>
    <w:rsid w:val="000C6597"/>
    <w:rsid w:val="000E0EA5"/>
    <w:rsid w:val="000E1CF8"/>
    <w:rsid w:val="000E36A4"/>
    <w:rsid w:val="000E4E70"/>
    <w:rsid w:val="000E7F51"/>
    <w:rsid w:val="000F0C4E"/>
    <w:rsid w:val="000F3DD5"/>
    <w:rsid w:val="000F6DC5"/>
    <w:rsid w:val="00101C0B"/>
    <w:rsid w:val="0010609E"/>
    <w:rsid w:val="00106119"/>
    <w:rsid w:val="0010614F"/>
    <w:rsid w:val="00106725"/>
    <w:rsid w:val="001075A6"/>
    <w:rsid w:val="00112C0F"/>
    <w:rsid w:val="00123A6A"/>
    <w:rsid w:val="0012565A"/>
    <w:rsid w:val="00127DF5"/>
    <w:rsid w:val="00133E3E"/>
    <w:rsid w:val="00133E6D"/>
    <w:rsid w:val="00136067"/>
    <w:rsid w:val="001362F1"/>
    <w:rsid w:val="00141239"/>
    <w:rsid w:val="001470FB"/>
    <w:rsid w:val="001537F2"/>
    <w:rsid w:val="00160A7A"/>
    <w:rsid w:val="0016134F"/>
    <w:rsid w:val="00170EEE"/>
    <w:rsid w:val="001773A1"/>
    <w:rsid w:val="001775BE"/>
    <w:rsid w:val="0018128A"/>
    <w:rsid w:val="00181D81"/>
    <w:rsid w:val="00182D53"/>
    <w:rsid w:val="00185E34"/>
    <w:rsid w:val="00187A48"/>
    <w:rsid w:val="00190081"/>
    <w:rsid w:val="00190E84"/>
    <w:rsid w:val="00192D31"/>
    <w:rsid w:val="001960BA"/>
    <w:rsid w:val="00197A22"/>
    <w:rsid w:val="001A032B"/>
    <w:rsid w:val="001A148B"/>
    <w:rsid w:val="001A58F1"/>
    <w:rsid w:val="001A650C"/>
    <w:rsid w:val="001A6D1C"/>
    <w:rsid w:val="001B02DD"/>
    <w:rsid w:val="001B0B9B"/>
    <w:rsid w:val="001B206A"/>
    <w:rsid w:val="001C2C85"/>
    <w:rsid w:val="001E28E6"/>
    <w:rsid w:val="001E54AC"/>
    <w:rsid w:val="001E5611"/>
    <w:rsid w:val="001F0B76"/>
    <w:rsid w:val="001F1EEF"/>
    <w:rsid w:val="001F37A2"/>
    <w:rsid w:val="001F3F02"/>
    <w:rsid w:val="001F41DB"/>
    <w:rsid w:val="001F7520"/>
    <w:rsid w:val="002034C9"/>
    <w:rsid w:val="00203D8E"/>
    <w:rsid w:val="00205062"/>
    <w:rsid w:val="002073A1"/>
    <w:rsid w:val="00207EE8"/>
    <w:rsid w:val="00210EB2"/>
    <w:rsid w:val="002115A8"/>
    <w:rsid w:val="00215B5B"/>
    <w:rsid w:val="0021722F"/>
    <w:rsid w:val="00220EB7"/>
    <w:rsid w:val="002215A8"/>
    <w:rsid w:val="0023258D"/>
    <w:rsid w:val="002378B6"/>
    <w:rsid w:val="0024036B"/>
    <w:rsid w:val="00241C7F"/>
    <w:rsid w:val="002422B0"/>
    <w:rsid w:val="002437A4"/>
    <w:rsid w:val="002444B5"/>
    <w:rsid w:val="00246B42"/>
    <w:rsid w:val="0025058E"/>
    <w:rsid w:val="00253A43"/>
    <w:rsid w:val="00254BEB"/>
    <w:rsid w:val="00255C84"/>
    <w:rsid w:val="0026063F"/>
    <w:rsid w:val="00266984"/>
    <w:rsid w:val="00266B80"/>
    <w:rsid w:val="00267091"/>
    <w:rsid w:val="00274610"/>
    <w:rsid w:val="002832CD"/>
    <w:rsid w:val="00291975"/>
    <w:rsid w:val="0029201A"/>
    <w:rsid w:val="00293E5B"/>
    <w:rsid w:val="00295988"/>
    <w:rsid w:val="002971B9"/>
    <w:rsid w:val="00297A3C"/>
    <w:rsid w:val="002A244C"/>
    <w:rsid w:val="002B11F7"/>
    <w:rsid w:val="002B5817"/>
    <w:rsid w:val="002C2750"/>
    <w:rsid w:val="002C56A8"/>
    <w:rsid w:val="002C5CBD"/>
    <w:rsid w:val="002C74FA"/>
    <w:rsid w:val="002D0024"/>
    <w:rsid w:val="002D020D"/>
    <w:rsid w:val="002D4479"/>
    <w:rsid w:val="002D7E68"/>
    <w:rsid w:val="002E04C5"/>
    <w:rsid w:val="002E5EC1"/>
    <w:rsid w:val="002F2B0C"/>
    <w:rsid w:val="002F3008"/>
    <w:rsid w:val="002F7101"/>
    <w:rsid w:val="00303316"/>
    <w:rsid w:val="00304A2A"/>
    <w:rsid w:val="00312053"/>
    <w:rsid w:val="00313743"/>
    <w:rsid w:val="0032241C"/>
    <w:rsid w:val="00326EE8"/>
    <w:rsid w:val="003279F8"/>
    <w:rsid w:val="00345018"/>
    <w:rsid w:val="0034643D"/>
    <w:rsid w:val="00357281"/>
    <w:rsid w:val="0035735A"/>
    <w:rsid w:val="00361A94"/>
    <w:rsid w:val="0038020C"/>
    <w:rsid w:val="00381C8C"/>
    <w:rsid w:val="00382364"/>
    <w:rsid w:val="003825F3"/>
    <w:rsid w:val="00383B29"/>
    <w:rsid w:val="00387214"/>
    <w:rsid w:val="00391300"/>
    <w:rsid w:val="00395E93"/>
    <w:rsid w:val="00397037"/>
    <w:rsid w:val="003A1B6C"/>
    <w:rsid w:val="003A7A0E"/>
    <w:rsid w:val="003B2423"/>
    <w:rsid w:val="003B7B2C"/>
    <w:rsid w:val="003C21F3"/>
    <w:rsid w:val="003C2420"/>
    <w:rsid w:val="003C2720"/>
    <w:rsid w:val="003D6685"/>
    <w:rsid w:val="003E0FA6"/>
    <w:rsid w:val="003E520E"/>
    <w:rsid w:val="003E748F"/>
    <w:rsid w:val="003F21CF"/>
    <w:rsid w:val="00401A3D"/>
    <w:rsid w:val="004041A4"/>
    <w:rsid w:val="00405F8E"/>
    <w:rsid w:val="00411375"/>
    <w:rsid w:val="00412C4E"/>
    <w:rsid w:val="00412D50"/>
    <w:rsid w:val="00415A42"/>
    <w:rsid w:val="00415BD7"/>
    <w:rsid w:val="00415C98"/>
    <w:rsid w:val="00416B81"/>
    <w:rsid w:val="00421009"/>
    <w:rsid w:val="004211CA"/>
    <w:rsid w:val="00421C7D"/>
    <w:rsid w:val="00423DF0"/>
    <w:rsid w:val="00425194"/>
    <w:rsid w:val="0042594B"/>
    <w:rsid w:val="004316AA"/>
    <w:rsid w:val="00434236"/>
    <w:rsid w:val="004367BC"/>
    <w:rsid w:val="00436BDD"/>
    <w:rsid w:val="004414F6"/>
    <w:rsid w:val="00444FC3"/>
    <w:rsid w:val="0045396E"/>
    <w:rsid w:val="004605D0"/>
    <w:rsid w:val="00460625"/>
    <w:rsid w:val="004618FC"/>
    <w:rsid w:val="00465483"/>
    <w:rsid w:val="00467142"/>
    <w:rsid w:val="00467152"/>
    <w:rsid w:val="004747CC"/>
    <w:rsid w:val="004753F3"/>
    <w:rsid w:val="0047659E"/>
    <w:rsid w:val="00480575"/>
    <w:rsid w:val="00485186"/>
    <w:rsid w:val="004857B4"/>
    <w:rsid w:val="00486126"/>
    <w:rsid w:val="004A2B41"/>
    <w:rsid w:val="004A624A"/>
    <w:rsid w:val="004D019F"/>
    <w:rsid w:val="004D49D6"/>
    <w:rsid w:val="004D6563"/>
    <w:rsid w:val="004E274F"/>
    <w:rsid w:val="004E56F9"/>
    <w:rsid w:val="004E5F90"/>
    <w:rsid w:val="004E5FC5"/>
    <w:rsid w:val="004E6D62"/>
    <w:rsid w:val="004F4F0A"/>
    <w:rsid w:val="004F707D"/>
    <w:rsid w:val="00500EF4"/>
    <w:rsid w:val="00502767"/>
    <w:rsid w:val="00506536"/>
    <w:rsid w:val="00507945"/>
    <w:rsid w:val="0051061D"/>
    <w:rsid w:val="00523080"/>
    <w:rsid w:val="00525B3C"/>
    <w:rsid w:val="00555C77"/>
    <w:rsid w:val="00557EEA"/>
    <w:rsid w:val="005607CC"/>
    <w:rsid w:val="00561718"/>
    <w:rsid w:val="005639C8"/>
    <w:rsid w:val="00564AEC"/>
    <w:rsid w:val="00565C90"/>
    <w:rsid w:val="00567058"/>
    <w:rsid w:val="0056722C"/>
    <w:rsid w:val="005703A2"/>
    <w:rsid w:val="0057162B"/>
    <w:rsid w:val="005754AB"/>
    <w:rsid w:val="00580380"/>
    <w:rsid w:val="00581F00"/>
    <w:rsid w:val="00582B0C"/>
    <w:rsid w:val="00585C9D"/>
    <w:rsid w:val="00595D15"/>
    <w:rsid w:val="005A1644"/>
    <w:rsid w:val="005A240F"/>
    <w:rsid w:val="005A7B29"/>
    <w:rsid w:val="005B11D9"/>
    <w:rsid w:val="005B5023"/>
    <w:rsid w:val="005B6F86"/>
    <w:rsid w:val="005B7B2B"/>
    <w:rsid w:val="005C1D49"/>
    <w:rsid w:val="005C3068"/>
    <w:rsid w:val="005C3220"/>
    <w:rsid w:val="005C4A75"/>
    <w:rsid w:val="005D317A"/>
    <w:rsid w:val="005D3FEC"/>
    <w:rsid w:val="005E0C65"/>
    <w:rsid w:val="005E25A9"/>
    <w:rsid w:val="005F0E4F"/>
    <w:rsid w:val="006028A9"/>
    <w:rsid w:val="00604078"/>
    <w:rsid w:val="0061183B"/>
    <w:rsid w:val="006146DF"/>
    <w:rsid w:val="00614E0E"/>
    <w:rsid w:val="0061774F"/>
    <w:rsid w:val="00626A90"/>
    <w:rsid w:val="00630DCC"/>
    <w:rsid w:val="00631C69"/>
    <w:rsid w:val="006337C0"/>
    <w:rsid w:val="00634E5A"/>
    <w:rsid w:val="006445CC"/>
    <w:rsid w:val="00644793"/>
    <w:rsid w:val="00646BE2"/>
    <w:rsid w:val="00647283"/>
    <w:rsid w:val="0065311E"/>
    <w:rsid w:val="0065431D"/>
    <w:rsid w:val="0065537E"/>
    <w:rsid w:val="00657A23"/>
    <w:rsid w:val="00663161"/>
    <w:rsid w:val="0067010C"/>
    <w:rsid w:val="0067309C"/>
    <w:rsid w:val="006755CA"/>
    <w:rsid w:val="0067655C"/>
    <w:rsid w:val="00684260"/>
    <w:rsid w:val="00684E65"/>
    <w:rsid w:val="006870B6"/>
    <w:rsid w:val="006920B5"/>
    <w:rsid w:val="00694549"/>
    <w:rsid w:val="00694B39"/>
    <w:rsid w:val="00696D87"/>
    <w:rsid w:val="006A0F58"/>
    <w:rsid w:val="006A2683"/>
    <w:rsid w:val="006A2E22"/>
    <w:rsid w:val="006A64A8"/>
    <w:rsid w:val="006A6BB0"/>
    <w:rsid w:val="006B1AC0"/>
    <w:rsid w:val="006B3929"/>
    <w:rsid w:val="006B4260"/>
    <w:rsid w:val="006C5CFA"/>
    <w:rsid w:val="006C63D6"/>
    <w:rsid w:val="006D10AA"/>
    <w:rsid w:val="006D3928"/>
    <w:rsid w:val="006E392D"/>
    <w:rsid w:val="006E76DE"/>
    <w:rsid w:val="006E7F62"/>
    <w:rsid w:val="006F29AE"/>
    <w:rsid w:val="006F2CE6"/>
    <w:rsid w:val="006F3B95"/>
    <w:rsid w:val="006F740E"/>
    <w:rsid w:val="00705A5E"/>
    <w:rsid w:val="007144DB"/>
    <w:rsid w:val="0071490D"/>
    <w:rsid w:val="0071736D"/>
    <w:rsid w:val="0071791C"/>
    <w:rsid w:val="00720818"/>
    <w:rsid w:val="00722AD0"/>
    <w:rsid w:val="00732ED3"/>
    <w:rsid w:val="00733851"/>
    <w:rsid w:val="00753731"/>
    <w:rsid w:val="00754932"/>
    <w:rsid w:val="00754DD4"/>
    <w:rsid w:val="00757A70"/>
    <w:rsid w:val="00763D7F"/>
    <w:rsid w:val="007647EF"/>
    <w:rsid w:val="00764802"/>
    <w:rsid w:val="00772581"/>
    <w:rsid w:val="0077313F"/>
    <w:rsid w:val="007731FE"/>
    <w:rsid w:val="00774594"/>
    <w:rsid w:val="00780B94"/>
    <w:rsid w:val="00785422"/>
    <w:rsid w:val="007867A5"/>
    <w:rsid w:val="007877E7"/>
    <w:rsid w:val="0078799F"/>
    <w:rsid w:val="00793FDC"/>
    <w:rsid w:val="00794585"/>
    <w:rsid w:val="00796731"/>
    <w:rsid w:val="007A034B"/>
    <w:rsid w:val="007A6163"/>
    <w:rsid w:val="007A7108"/>
    <w:rsid w:val="007B15CB"/>
    <w:rsid w:val="007C47C0"/>
    <w:rsid w:val="007C5087"/>
    <w:rsid w:val="007D0913"/>
    <w:rsid w:val="007D1A21"/>
    <w:rsid w:val="007D4B2F"/>
    <w:rsid w:val="007D5494"/>
    <w:rsid w:val="007E1C40"/>
    <w:rsid w:val="007E2210"/>
    <w:rsid w:val="007E2671"/>
    <w:rsid w:val="007E3611"/>
    <w:rsid w:val="007E5242"/>
    <w:rsid w:val="007F0F9C"/>
    <w:rsid w:val="007F50CC"/>
    <w:rsid w:val="007F50D2"/>
    <w:rsid w:val="007F7A91"/>
    <w:rsid w:val="00807BD8"/>
    <w:rsid w:val="00812ABB"/>
    <w:rsid w:val="00816809"/>
    <w:rsid w:val="00821C69"/>
    <w:rsid w:val="0082232F"/>
    <w:rsid w:val="00826498"/>
    <w:rsid w:val="00830611"/>
    <w:rsid w:val="008433F2"/>
    <w:rsid w:val="008451BE"/>
    <w:rsid w:val="00847EF5"/>
    <w:rsid w:val="008510F2"/>
    <w:rsid w:val="00860632"/>
    <w:rsid w:val="008610BD"/>
    <w:rsid w:val="008626BE"/>
    <w:rsid w:val="00867EB2"/>
    <w:rsid w:val="008707B5"/>
    <w:rsid w:val="00871C63"/>
    <w:rsid w:val="008740B5"/>
    <w:rsid w:val="008772CA"/>
    <w:rsid w:val="00880B55"/>
    <w:rsid w:val="0088130E"/>
    <w:rsid w:val="0089063F"/>
    <w:rsid w:val="00890C82"/>
    <w:rsid w:val="008A021A"/>
    <w:rsid w:val="008A204D"/>
    <w:rsid w:val="008A2198"/>
    <w:rsid w:val="008B0A70"/>
    <w:rsid w:val="008B187F"/>
    <w:rsid w:val="008B1FB0"/>
    <w:rsid w:val="008B4E96"/>
    <w:rsid w:val="008B59D9"/>
    <w:rsid w:val="008B6B70"/>
    <w:rsid w:val="008C2F34"/>
    <w:rsid w:val="008C418C"/>
    <w:rsid w:val="008C4F18"/>
    <w:rsid w:val="008C69F8"/>
    <w:rsid w:val="008D2FA0"/>
    <w:rsid w:val="008D6291"/>
    <w:rsid w:val="008E0DEF"/>
    <w:rsid w:val="008E1044"/>
    <w:rsid w:val="008E5791"/>
    <w:rsid w:val="008F0458"/>
    <w:rsid w:val="008F0F32"/>
    <w:rsid w:val="008F3612"/>
    <w:rsid w:val="008F5534"/>
    <w:rsid w:val="009001CA"/>
    <w:rsid w:val="00900555"/>
    <w:rsid w:val="00900768"/>
    <w:rsid w:val="00900E3F"/>
    <w:rsid w:val="00903B51"/>
    <w:rsid w:val="009060CF"/>
    <w:rsid w:val="009100D0"/>
    <w:rsid w:val="009151D8"/>
    <w:rsid w:val="00917463"/>
    <w:rsid w:val="00917E49"/>
    <w:rsid w:val="00925B61"/>
    <w:rsid w:val="00927682"/>
    <w:rsid w:val="00930218"/>
    <w:rsid w:val="009329E4"/>
    <w:rsid w:val="009349F3"/>
    <w:rsid w:val="00936714"/>
    <w:rsid w:val="009428F2"/>
    <w:rsid w:val="00944407"/>
    <w:rsid w:val="00947D78"/>
    <w:rsid w:val="00950017"/>
    <w:rsid w:val="00960679"/>
    <w:rsid w:val="00965112"/>
    <w:rsid w:val="009678E0"/>
    <w:rsid w:val="00971A08"/>
    <w:rsid w:val="0098707A"/>
    <w:rsid w:val="00991015"/>
    <w:rsid w:val="00996A5E"/>
    <w:rsid w:val="009A140E"/>
    <w:rsid w:val="009A3C65"/>
    <w:rsid w:val="009B7650"/>
    <w:rsid w:val="009C079E"/>
    <w:rsid w:val="009C350E"/>
    <w:rsid w:val="009D0F21"/>
    <w:rsid w:val="009D16A9"/>
    <w:rsid w:val="009D42C2"/>
    <w:rsid w:val="009D5A17"/>
    <w:rsid w:val="009E60B1"/>
    <w:rsid w:val="009E704E"/>
    <w:rsid w:val="009F1F4A"/>
    <w:rsid w:val="009F2EFE"/>
    <w:rsid w:val="009F40EF"/>
    <w:rsid w:val="009F7767"/>
    <w:rsid w:val="009F7EC9"/>
    <w:rsid w:val="00A01819"/>
    <w:rsid w:val="00A03970"/>
    <w:rsid w:val="00A15D32"/>
    <w:rsid w:val="00A16CAB"/>
    <w:rsid w:val="00A23054"/>
    <w:rsid w:val="00A30F77"/>
    <w:rsid w:val="00A36A62"/>
    <w:rsid w:val="00A43B37"/>
    <w:rsid w:val="00A462D9"/>
    <w:rsid w:val="00A47472"/>
    <w:rsid w:val="00A479FE"/>
    <w:rsid w:val="00A5339D"/>
    <w:rsid w:val="00A5414B"/>
    <w:rsid w:val="00A61CCB"/>
    <w:rsid w:val="00A61FBC"/>
    <w:rsid w:val="00A6467A"/>
    <w:rsid w:val="00A656A1"/>
    <w:rsid w:val="00A713FE"/>
    <w:rsid w:val="00A842D2"/>
    <w:rsid w:val="00A8797F"/>
    <w:rsid w:val="00A92999"/>
    <w:rsid w:val="00A93F62"/>
    <w:rsid w:val="00AA56CA"/>
    <w:rsid w:val="00AA5F3E"/>
    <w:rsid w:val="00AB1E45"/>
    <w:rsid w:val="00AB3C61"/>
    <w:rsid w:val="00AB3D15"/>
    <w:rsid w:val="00AB574F"/>
    <w:rsid w:val="00AD7EA8"/>
    <w:rsid w:val="00AD7FE3"/>
    <w:rsid w:val="00AE499E"/>
    <w:rsid w:val="00AE6E69"/>
    <w:rsid w:val="00AF0519"/>
    <w:rsid w:val="00AF2871"/>
    <w:rsid w:val="00AF2CE9"/>
    <w:rsid w:val="00AF5B26"/>
    <w:rsid w:val="00B0148D"/>
    <w:rsid w:val="00B020E0"/>
    <w:rsid w:val="00B13754"/>
    <w:rsid w:val="00B1388D"/>
    <w:rsid w:val="00B174CC"/>
    <w:rsid w:val="00B21543"/>
    <w:rsid w:val="00B23721"/>
    <w:rsid w:val="00B27834"/>
    <w:rsid w:val="00B279CA"/>
    <w:rsid w:val="00B3443A"/>
    <w:rsid w:val="00B40875"/>
    <w:rsid w:val="00B4112C"/>
    <w:rsid w:val="00B4695F"/>
    <w:rsid w:val="00B47B1A"/>
    <w:rsid w:val="00B5006D"/>
    <w:rsid w:val="00B510BE"/>
    <w:rsid w:val="00B514C6"/>
    <w:rsid w:val="00B517C6"/>
    <w:rsid w:val="00B52CAC"/>
    <w:rsid w:val="00B56D5D"/>
    <w:rsid w:val="00B65F9F"/>
    <w:rsid w:val="00B67358"/>
    <w:rsid w:val="00B712BF"/>
    <w:rsid w:val="00B7189A"/>
    <w:rsid w:val="00B727E8"/>
    <w:rsid w:val="00B81453"/>
    <w:rsid w:val="00B82F8F"/>
    <w:rsid w:val="00B831DB"/>
    <w:rsid w:val="00B86D45"/>
    <w:rsid w:val="00B961E2"/>
    <w:rsid w:val="00BA3F5E"/>
    <w:rsid w:val="00BA7DBF"/>
    <w:rsid w:val="00BB3EA6"/>
    <w:rsid w:val="00BB49C8"/>
    <w:rsid w:val="00BC0286"/>
    <w:rsid w:val="00BC1201"/>
    <w:rsid w:val="00BC29C4"/>
    <w:rsid w:val="00BD113C"/>
    <w:rsid w:val="00BD3A4E"/>
    <w:rsid w:val="00BD701E"/>
    <w:rsid w:val="00BE0712"/>
    <w:rsid w:val="00BE0C31"/>
    <w:rsid w:val="00BE4595"/>
    <w:rsid w:val="00BE5E12"/>
    <w:rsid w:val="00BF4F40"/>
    <w:rsid w:val="00BF5AA0"/>
    <w:rsid w:val="00C04B7B"/>
    <w:rsid w:val="00C04F48"/>
    <w:rsid w:val="00C203CD"/>
    <w:rsid w:val="00C26420"/>
    <w:rsid w:val="00C26F4F"/>
    <w:rsid w:val="00C42B30"/>
    <w:rsid w:val="00C43822"/>
    <w:rsid w:val="00C44812"/>
    <w:rsid w:val="00C50C05"/>
    <w:rsid w:val="00C55E41"/>
    <w:rsid w:val="00C5612C"/>
    <w:rsid w:val="00C57678"/>
    <w:rsid w:val="00C64D06"/>
    <w:rsid w:val="00C73685"/>
    <w:rsid w:val="00C74984"/>
    <w:rsid w:val="00C760DA"/>
    <w:rsid w:val="00C76DDC"/>
    <w:rsid w:val="00C8210D"/>
    <w:rsid w:val="00C85A4C"/>
    <w:rsid w:val="00CA46FF"/>
    <w:rsid w:val="00CA7AC1"/>
    <w:rsid w:val="00CC0B1D"/>
    <w:rsid w:val="00CC0F58"/>
    <w:rsid w:val="00CC4B25"/>
    <w:rsid w:val="00CD1F20"/>
    <w:rsid w:val="00CD46C3"/>
    <w:rsid w:val="00CD7C2F"/>
    <w:rsid w:val="00CE29E7"/>
    <w:rsid w:val="00CF3720"/>
    <w:rsid w:val="00CF3EA1"/>
    <w:rsid w:val="00CF49AA"/>
    <w:rsid w:val="00CF4EB0"/>
    <w:rsid w:val="00D06668"/>
    <w:rsid w:val="00D106A8"/>
    <w:rsid w:val="00D1420E"/>
    <w:rsid w:val="00D1489C"/>
    <w:rsid w:val="00D2184D"/>
    <w:rsid w:val="00D2284E"/>
    <w:rsid w:val="00D24136"/>
    <w:rsid w:val="00D25387"/>
    <w:rsid w:val="00D319B8"/>
    <w:rsid w:val="00D36799"/>
    <w:rsid w:val="00D3696E"/>
    <w:rsid w:val="00D4501B"/>
    <w:rsid w:val="00D518C6"/>
    <w:rsid w:val="00D53CC0"/>
    <w:rsid w:val="00D55E1B"/>
    <w:rsid w:val="00D632E9"/>
    <w:rsid w:val="00D70C24"/>
    <w:rsid w:val="00D72704"/>
    <w:rsid w:val="00D7300A"/>
    <w:rsid w:val="00D73E50"/>
    <w:rsid w:val="00D74AE8"/>
    <w:rsid w:val="00D75ACC"/>
    <w:rsid w:val="00D77568"/>
    <w:rsid w:val="00D82118"/>
    <w:rsid w:val="00D85B75"/>
    <w:rsid w:val="00D878B6"/>
    <w:rsid w:val="00D91E2B"/>
    <w:rsid w:val="00D93CF8"/>
    <w:rsid w:val="00D943DB"/>
    <w:rsid w:val="00DA05B1"/>
    <w:rsid w:val="00DA2B6E"/>
    <w:rsid w:val="00DA2E62"/>
    <w:rsid w:val="00DA73AD"/>
    <w:rsid w:val="00DB3C66"/>
    <w:rsid w:val="00DB3E76"/>
    <w:rsid w:val="00DB4187"/>
    <w:rsid w:val="00DB4BFB"/>
    <w:rsid w:val="00DC154F"/>
    <w:rsid w:val="00DC29A1"/>
    <w:rsid w:val="00DC48DA"/>
    <w:rsid w:val="00DD06AE"/>
    <w:rsid w:val="00DD4AE2"/>
    <w:rsid w:val="00DD5AC0"/>
    <w:rsid w:val="00DE21C5"/>
    <w:rsid w:val="00DE40D2"/>
    <w:rsid w:val="00DF0AAB"/>
    <w:rsid w:val="00DF5629"/>
    <w:rsid w:val="00DF62B9"/>
    <w:rsid w:val="00DF6634"/>
    <w:rsid w:val="00DF6843"/>
    <w:rsid w:val="00DF6F26"/>
    <w:rsid w:val="00DF70D8"/>
    <w:rsid w:val="00E001B6"/>
    <w:rsid w:val="00E0355F"/>
    <w:rsid w:val="00E143E2"/>
    <w:rsid w:val="00E16743"/>
    <w:rsid w:val="00E21246"/>
    <w:rsid w:val="00E2560E"/>
    <w:rsid w:val="00E305E5"/>
    <w:rsid w:val="00E360E5"/>
    <w:rsid w:val="00E40E1B"/>
    <w:rsid w:val="00E42825"/>
    <w:rsid w:val="00E4729D"/>
    <w:rsid w:val="00E51C7B"/>
    <w:rsid w:val="00E5562C"/>
    <w:rsid w:val="00E55648"/>
    <w:rsid w:val="00E6061D"/>
    <w:rsid w:val="00E63512"/>
    <w:rsid w:val="00E63666"/>
    <w:rsid w:val="00E75DD7"/>
    <w:rsid w:val="00E845BF"/>
    <w:rsid w:val="00E84B3A"/>
    <w:rsid w:val="00E85FDD"/>
    <w:rsid w:val="00E914BC"/>
    <w:rsid w:val="00E91EFA"/>
    <w:rsid w:val="00E91FAE"/>
    <w:rsid w:val="00E94BE5"/>
    <w:rsid w:val="00EA1E46"/>
    <w:rsid w:val="00EA3DFB"/>
    <w:rsid w:val="00EB1814"/>
    <w:rsid w:val="00EB6375"/>
    <w:rsid w:val="00EB6744"/>
    <w:rsid w:val="00EB6BE1"/>
    <w:rsid w:val="00EC1EEC"/>
    <w:rsid w:val="00EC2FE4"/>
    <w:rsid w:val="00ED073A"/>
    <w:rsid w:val="00ED0C23"/>
    <w:rsid w:val="00ED23F8"/>
    <w:rsid w:val="00ED302E"/>
    <w:rsid w:val="00ED379C"/>
    <w:rsid w:val="00ED41FC"/>
    <w:rsid w:val="00EF18FC"/>
    <w:rsid w:val="00EF2A02"/>
    <w:rsid w:val="00F06D93"/>
    <w:rsid w:val="00F12252"/>
    <w:rsid w:val="00F141D4"/>
    <w:rsid w:val="00F14989"/>
    <w:rsid w:val="00F1761F"/>
    <w:rsid w:val="00F231D9"/>
    <w:rsid w:val="00F240EB"/>
    <w:rsid w:val="00F25373"/>
    <w:rsid w:val="00F261C4"/>
    <w:rsid w:val="00F263AE"/>
    <w:rsid w:val="00F27FBA"/>
    <w:rsid w:val="00F34144"/>
    <w:rsid w:val="00F356E8"/>
    <w:rsid w:val="00F35ABD"/>
    <w:rsid w:val="00F360D1"/>
    <w:rsid w:val="00F42123"/>
    <w:rsid w:val="00F426A4"/>
    <w:rsid w:val="00F51293"/>
    <w:rsid w:val="00F557AC"/>
    <w:rsid w:val="00F5738E"/>
    <w:rsid w:val="00F57694"/>
    <w:rsid w:val="00F619FD"/>
    <w:rsid w:val="00F72F93"/>
    <w:rsid w:val="00F7477D"/>
    <w:rsid w:val="00F77DD0"/>
    <w:rsid w:val="00F90849"/>
    <w:rsid w:val="00FA16B2"/>
    <w:rsid w:val="00FA65C4"/>
    <w:rsid w:val="00FB0978"/>
    <w:rsid w:val="00FB1605"/>
    <w:rsid w:val="00FB2A88"/>
    <w:rsid w:val="00FB2D3E"/>
    <w:rsid w:val="00FB3DB7"/>
    <w:rsid w:val="00FB6A4C"/>
    <w:rsid w:val="00FB7C55"/>
    <w:rsid w:val="00FB7D78"/>
    <w:rsid w:val="00FC3786"/>
    <w:rsid w:val="00FD0E26"/>
    <w:rsid w:val="00FD4831"/>
    <w:rsid w:val="00FD56F6"/>
    <w:rsid w:val="00FE40C7"/>
    <w:rsid w:val="00FE45F7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81D6"/>
  <w15:chartTrackingRefBased/>
  <w15:docId w15:val="{C41CD313-72C6-4FDF-9B66-6E7C487E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77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FB9731F08F48A1AB3804979CE5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1F2D-51F6-49B2-84A8-B045012FD90E}"/>
      </w:docPartPr>
      <w:docPartBody>
        <w:p w:rsidR="009C359A" w:rsidRDefault="00D03CC7">
          <w:pPr>
            <w:pStyle w:val="97FB9731F08F48A1AB3804979CE5BFC3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12"/>
    <w:rsid w:val="0036219C"/>
    <w:rsid w:val="00526020"/>
    <w:rsid w:val="00910329"/>
    <w:rsid w:val="009C359A"/>
    <w:rsid w:val="00CE7FFE"/>
    <w:rsid w:val="00D03CC7"/>
    <w:rsid w:val="00F54312"/>
    <w:rsid w:val="00F8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7FB9731F08F48A1AB3804979CE5BFC3">
    <w:name w:val="97FB9731F08F48A1AB3804979CE5BFC3"/>
  </w:style>
  <w:style w:type="character" w:styleId="PlaceholderText">
    <w:name w:val="Placeholder Text"/>
    <w:basedOn w:val="DefaultParagraphFont"/>
    <w:uiPriority w:val="99"/>
    <w:semiHidden/>
    <w:rsid w:val="00D03CC7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Fuqua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9216</TotalTime>
  <Pages>13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Fuqua</dc:creator>
  <cp:keywords/>
  <dc:description/>
  <cp:lastModifiedBy>Ben Fuqua</cp:lastModifiedBy>
  <cp:revision>673</cp:revision>
  <dcterms:created xsi:type="dcterms:W3CDTF">2022-09-13T22:45:00Z</dcterms:created>
  <dcterms:modified xsi:type="dcterms:W3CDTF">2022-09-24T17:08:00Z</dcterms:modified>
</cp:coreProperties>
</file>